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5D3163">
      <w:pPr>
        <w:pStyle w:val="afa"/>
        <w:ind w:left="4111" w:hanging="142"/>
      </w:pPr>
      <w:r>
        <w:t xml:space="preserve">Выполнил: </w:t>
      </w:r>
      <w:r w:rsidR="005D3163">
        <w:t>Шагов Максим Алексеевич</w:t>
      </w:r>
      <w:r>
        <w:t>, студент группы 381806-1</w:t>
      </w:r>
    </w:p>
    <w:p w:rsidR="003771D4" w:rsidRDefault="003771D4" w:rsidP="005D3163">
      <w:pPr>
        <w:pStyle w:val="afa"/>
        <w:tabs>
          <w:tab w:val="left" w:pos="3969"/>
        </w:tabs>
        <w:ind w:left="4111" w:hanging="142"/>
      </w:pPr>
      <w:r>
        <w:t xml:space="preserve">Проверил: </w:t>
      </w:r>
      <w:r w:rsidR="00232CB5">
        <w:t xml:space="preserve">к. т. </w:t>
      </w:r>
      <w:r w:rsidR="00307B31">
        <w:t>н.</w:t>
      </w:r>
      <w:r w:rsidR="006C72F9">
        <w:t>, Д</w:t>
      </w:r>
      <w:r>
        <w:t>оцент кафедры МОСТ Кустикова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BD18F6" w:rsidRDefault="00BD18F6" w:rsidP="003771D4">
      <w:pPr>
        <w:pStyle w:val="afa"/>
      </w:pPr>
    </w:p>
    <w:p w:rsidR="00DD5D5C" w:rsidRDefault="00DD5D5C" w:rsidP="003771D4">
      <w:pPr>
        <w:pStyle w:val="afa"/>
      </w:pPr>
    </w:p>
    <w:p w:rsidR="00866B3E" w:rsidRDefault="00866B3E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A4436A" w:rsidRDefault="003771D4" w:rsidP="00EC37C3">
      <w:pPr>
        <w:pStyle w:val="afa"/>
        <w:jc w:val="center"/>
      </w:pPr>
      <w:r>
        <w:t>2018</w:t>
      </w:r>
    </w:p>
    <w:p w:rsidR="00EC37C3" w:rsidRDefault="00A4436A" w:rsidP="00A4436A">
      <w:pPr>
        <w:spacing w:after="200" w:line="276" w:lineRule="auto"/>
        <w:ind w:firstLine="0"/>
        <w:jc w:val="left"/>
      </w:pPr>
      <w:r>
        <w:br w:type="page"/>
      </w:r>
    </w:p>
    <w:sdt>
      <w:sdtPr>
        <w:rPr>
          <w:rFonts w:eastAsiaTheme="minorEastAsia" w:cstheme="minorBidi"/>
          <w:b w:val="0"/>
          <w:bCs w:val="0"/>
          <w:sz w:val="24"/>
          <w:szCs w:val="22"/>
          <w:lang w:bidi="ar-SA"/>
        </w:rPr>
        <w:id w:val="-189836618"/>
        <w:docPartObj>
          <w:docPartGallery w:val="Table of Contents"/>
          <w:docPartUnique/>
        </w:docPartObj>
      </w:sdtPr>
      <w:sdtEndPr/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="00EC37C3" w:rsidRPr="00EC37C3">
              <w:rPr>
                <w:rStyle w:val="afc"/>
                <w:noProof/>
                <w:sz w:val="24"/>
              </w:rPr>
              <w:t>1.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Постановка задачи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4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="00EC37C3" w:rsidRPr="00EC37C3">
              <w:rPr>
                <w:rStyle w:val="afc"/>
                <w:noProof/>
                <w:sz w:val="24"/>
              </w:rPr>
              <w:t>2.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="00EC37C3" w:rsidRPr="00EC37C3">
              <w:rPr>
                <w:rStyle w:val="afc"/>
                <w:noProof/>
                <w:sz w:val="24"/>
              </w:rPr>
              <w:t>3.</w:t>
            </w:r>
            <w:r w:rsidR="00EC37C3"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="00EC37C3" w:rsidRPr="00EC37C3">
              <w:rPr>
                <w:rStyle w:val="afc"/>
                <w:noProof/>
                <w:sz w:val="24"/>
              </w:rPr>
              <w:t>3.1.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Структура программы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="00EC37C3" w:rsidRPr="00EC37C3">
              <w:rPr>
                <w:rStyle w:val="afc"/>
                <w:noProof/>
                <w:sz w:val="24"/>
              </w:rPr>
              <w:t>3.2.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алгоритма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="00EC37C3" w:rsidRPr="00EC37C3">
              <w:rPr>
                <w:rStyle w:val="afc"/>
                <w:noProof/>
                <w:sz w:val="24"/>
              </w:rPr>
              <w:t>3.2.1.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выбором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="00EC37C3" w:rsidRPr="00EC37C3">
              <w:rPr>
                <w:rStyle w:val="afc"/>
                <w:noProof/>
                <w:sz w:val="24"/>
              </w:rPr>
              <w:t>3.2.2.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8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="00EC37C3" w:rsidRPr="00EC37C3">
              <w:rPr>
                <w:rStyle w:val="afc"/>
                <w:noProof/>
                <w:sz w:val="24"/>
              </w:rPr>
              <w:t>3.2.3.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="00EC37C3" w:rsidRPr="00EC37C3">
              <w:rPr>
                <w:rStyle w:val="afc"/>
                <w:noProof/>
                <w:sz w:val="24"/>
              </w:rPr>
              <w:t>3.2.4.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9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="00EC37C3" w:rsidRPr="00EC37C3">
              <w:rPr>
                <w:rStyle w:val="afc"/>
                <w:noProof/>
                <w:sz w:val="24"/>
              </w:rPr>
              <w:t>3.2.5.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Быстрая сортировка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10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="00EC37C3" w:rsidRPr="00EC37C3">
              <w:rPr>
                <w:rStyle w:val="afc"/>
                <w:noProof/>
                <w:sz w:val="24"/>
              </w:rPr>
              <w:t>3.2.6.</w:t>
            </w:r>
            <w:r w:rsidR="00EC37C3"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Сортировка слиянием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11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="00EC37C3" w:rsidRPr="00EC37C3">
              <w:rPr>
                <w:rStyle w:val="afc"/>
                <w:noProof/>
                <w:sz w:val="24"/>
              </w:rPr>
              <w:t>3.3.</w:t>
            </w:r>
            <w:r w:rsidR="00EC37C3"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="00EC37C3" w:rsidRPr="00EC37C3">
              <w:rPr>
                <w:rStyle w:val="afc"/>
                <w:noProof/>
                <w:sz w:val="24"/>
              </w:rPr>
              <w:t>Описание функций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12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D37704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="00EC37C3" w:rsidRPr="00EC37C3">
              <w:rPr>
                <w:rStyle w:val="afc"/>
                <w:noProof/>
                <w:sz w:val="24"/>
              </w:rPr>
              <w:t>Заключение</w:t>
            </w:r>
            <w:r w:rsidR="00EC37C3" w:rsidRPr="00EC37C3">
              <w:rPr>
                <w:noProof/>
                <w:webHidden/>
                <w:sz w:val="24"/>
              </w:rPr>
              <w:tab/>
            </w:r>
            <w:r w:rsidR="00EC37C3" w:rsidRPr="00EC37C3">
              <w:rPr>
                <w:noProof/>
                <w:webHidden/>
                <w:sz w:val="24"/>
              </w:rPr>
              <w:fldChar w:fldCharType="begin"/>
            </w:r>
            <w:r w:rsidR="00EC37C3"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="00EC37C3" w:rsidRPr="00EC37C3">
              <w:rPr>
                <w:noProof/>
                <w:webHidden/>
                <w:sz w:val="24"/>
              </w:rPr>
            </w:r>
            <w:r w:rsidR="00EC37C3" w:rsidRPr="00EC37C3">
              <w:rPr>
                <w:noProof/>
                <w:webHidden/>
                <w:sz w:val="24"/>
              </w:rPr>
              <w:fldChar w:fldCharType="separate"/>
            </w:r>
            <w:r w:rsidR="00873EB0">
              <w:rPr>
                <w:noProof/>
                <w:webHidden/>
                <w:sz w:val="24"/>
              </w:rPr>
              <w:t>15</w:t>
            </w:r>
            <w:r w:rsidR="00EC37C3"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5D3163" w:rsidRDefault="00EC37C3" w:rsidP="005D316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5D3163">
      <w:pPr>
        <w:ind w:firstLine="0"/>
      </w:pPr>
      <w:r>
        <w:rPr>
          <w:rFonts w:asciiTheme="minorHAnsi" w:hAnsiTheme="minorHAnsi" w:cstheme="minorHAnsi"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Theme="minorHAnsi" w:hAnsiTheme="minorHAnsi" w:cstheme="minorHAnsi"/>
          <w:caps/>
          <w:sz w:val="20"/>
          <w:szCs w:val="20"/>
        </w:rP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r w:rsidR="00CC3D55">
        <w:fldChar w:fldCharType="begin"/>
      </w:r>
      <w:r w:rsidR="00CC3D55">
        <w:instrText xml:space="preserve"> TOC \o "1-3" \h \z \u </w:instrText>
      </w:r>
      <w:r w:rsidR="00CC3D55">
        <w:fldChar w:fldCharType="end"/>
      </w:r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5D3163" w:rsidRDefault="005D3163" w:rsidP="00801EAF">
      <w:r>
        <w:t xml:space="preserve">На данный момент все без исключения пользователям персональных компьютеров приходится работать с директориями и файлами, находящимся в них. Целесообразно упростить работу с файловой системой. Поэтому и возникает задача - создания некоторой программы упрощающей взаимодействие с системой. </w:t>
      </w:r>
    </w:p>
    <w:p w:rsidR="005D3163" w:rsidRPr="005D3163" w:rsidRDefault="005D3163" w:rsidP="005D3163">
      <w:r>
        <w:t xml:space="preserve">Для многих людей удобнее рассматривать файлы в отсортированном виде. Например, по возрастанию размеров файлов. </w:t>
      </w:r>
      <w:r w:rsidRPr="005D3163">
        <w:t>Таким образом, для этой цели и был создан прототип файлового менеджера, с помощью которого можно легко вывести на экран отсортированный одним из 6 способов набор файлов с указанием размеров.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</w:t>
      </w:r>
      <w:r w:rsidR="00BD18F6">
        <w:t xml:space="preserve">программу </w:t>
      </w:r>
      <w:r w:rsidR="00226A16">
        <w:t xml:space="preserve">«Файловый менеджер», </w:t>
      </w:r>
      <w:r w:rsidR="00BD18F6">
        <w:t>способный сортировать файлы несколькими и выводить время выполнения сортировки</w:t>
      </w:r>
      <w:r w:rsidR="00226A16">
        <w:t xml:space="preserve">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 w:rsidRPr="007F5269">
        <w:rPr>
          <w:b/>
        </w:rPr>
        <w:t>Выходные данные</w:t>
      </w:r>
      <w:r>
        <w:t xml:space="preserve">: </w:t>
      </w:r>
      <w:r w:rsidR="00226A16">
        <w:t>Отсортированный список файлов и время, за которое</w:t>
      </w:r>
      <w:r w:rsidR="005D3163">
        <w:t xml:space="preserve"> были отсортированы файлы</w:t>
      </w:r>
      <w:r w:rsidR="00226A16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>.</w:t>
      </w:r>
      <w:r w:rsidR="00BD18F6">
        <w:t xml:space="preserve"> В появившимся окне ввести путь до файлов</w:t>
      </w:r>
      <w:r>
        <w:t>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BD18F6" w:rsidP="008264F4">
      <w:pPr>
        <w:pStyle w:val="aff1"/>
      </w:pPr>
      <w:r>
        <w:drawing>
          <wp:inline distT="0" distB="0" distL="0" distR="0" wp14:anchorId="4DBD12BF" wp14:editId="698501BA">
            <wp:extent cx="6038850" cy="676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18F6">
        <w:t xml:space="preserve"> </w:t>
      </w:r>
      <w:r w:rsidR="00BD18F6">
        <w:rPr>
          <w:lang w:val="en-US"/>
        </w:rPr>
        <w:t>Practice5.exe</w:t>
      </w:r>
      <w:r w:rsidR="00BD49D8">
        <w:t>.</w:t>
      </w:r>
    </w:p>
    <w:p w:rsidR="000C32D7" w:rsidRPr="0089381C" w:rsidRDefault="00BD18F6" w:rsidP="000C32D7">
      <w:pPr>
        <w:pStyle w:val="ac"/>
        <w:numPr>
          <w:ilvl w:val="0"/>
          <w:numId w:val="5"/>
        </w:numPr>
      </w:pPr>
      <w:r>
        <w:t>Следуя указаниям программы, вводим путь с клавиатуры.</w:t>
      </w:r>
      <w:r w:rsidR="0089381C" w:rsidRPr="0089381C">
        <w:t xml:space="preserve"> </w:t>
      </w:r>
      <w:r>
        <w:t>О</w:t>
      </w:r>
      <w:r w:rsidR="0089381C">
        <w:t xml:space="preserve">бращаю внимание, что все символы </w:t>
      </w:r>
      <w:r w:rsidR="0089381C" w:rsidRPr="0089381C">
        <w:t>“</w:t>
      </w:r>
      <w:r w:rsidR="0089381C" w:rsidRPr="0089381C">
        <w:rPr>
          <w:b/>
        </w:rPr>
        <w:t>\</w:t>
      </w:r>
      <w:r w:rsidR="0089381C" w:rsidRPr="0089381C">
        <w:t>”</w:t>
      </w:r>
      <w:r w:rsidR="0089381C">
        <w:t xml:space="preserve"> нужно заменить на </w:t>
      </w:r>
      <w:r w:rsidR="0089381C" w:rsidRPr="0089381C">
        <w:t>“</w:t>
      </w:r>
      <w:r w:rsidR="0089381C" w:rsidRPr="0089381C">
        <w:rPr>
          <w:b/>
        </w:rPr>
        <w:t>\\</w:t>
      </w:r>
      <w:r w:rsidR="0089381C" w:rsidRPr="0089381C">
        <w:t>”</w:t>
      </w:r>
    </w:p>
    <w:p w:rsidR="0089381C" w:rsidRDefault="007B44F3" w:rsidP="000C32D7">
      <w:pPr>
        <w:ind w:left="1134" w:firstLine="0"/>
      </w:pPr>
      <w:r>
        <w:t>Например</w:t>
      </w:r>
      <w:r w:rsidRPr="0089381C">
        <w:t>,</w:t>
      </w:r>
      <w:r w:rsidR="004A33CC" w:rsidRPr="0089381C">
        <w:t xml:space="preserve"> </w:t>
      </w:r>
      <w:r w:rsidR="0089381C">
        <w:t xml:space="preserve">Изначальный путь к файлам: </w:t>
      </w:r>
      <w:r w:rsidR="0089381C">
        <w:rPr>
          <w:lang w:val="en-US"/>
        </w:rPr>
        <w:t>C</w:t>
      </w:r>
      <w:r w:rsidR="0089381C" w:rsidRPr="0089381C">
        <w:t>:\</w:t>
      </w:r>
      <w:r w:rsidR="0089381C" w:rsidRPr="0089381C">
        <w:rPr>
          <w:lang w:val="en-US"/>
        </w:rPr>
        <w:t>Users</w:t>
      </w:r>
      <w:r w:rsidR="0089381C">
        <w:t>\</w:t>
      </w:r>
      <w:r w:rsidR="0089381C" w:rsidRPr="0089381C">
        <w:rPr>
          <w:lang w:val="en-US"/>
        </w:rPr>
        <w:t>user</w:t>
      </w:r>
      <w:r w:rsidR="0089381C" w:rsidRPr="0089381C">
        <w:t>\\</w:t>
      </w:r>
      <w:r w:rsidR="0089381C" w:rsidRPr="0089381C">
        <w:rPr>
          <w:lang w:val="en-US"/>
        </w:rPr>
        <w:t>Desktop</w:t>
      </w:r>
      <w:r w:rsidR="0089381C" w:rsidRPr="0089381C">
        <w:t>\</w:t>
      </w:r>
      <w:r w:rsidR="0089381C" w:rsidRPr="0089381C">
        <w:rPr>
          <w:lang w:val="en-US"/>
        </w:rPr>
        <w:t>files</w:t>
      </w:r>
      <w:r w:rsidRPr="0089381C">
        <w:t>.</w:t>
      </w:r>
    </w:p>
    <w:p w:rsidR="00081D07" w:rsidRPr="00C6449E" w:rsidRDefault="0089381C" w:rsidP="000C32D7">
      <w:pPr>
        <w:ind w:left="1134" w:firstLine="0"/>
        <w:rPr>
          <w:lang w:val="en-US"/>
        </w:rPr>
      </w:pPr>
      <w:r>
        <w:t>После</w:t>
      </w:r>
      <w:r w:rsidRPr="00C6449E">
        <w:rPr>
          <w:lang w:val="en-US"/>
        </w:rPr>
        <w:t xml:space="preserve"> </w:t>
      </w:r>
      <w:r>
        <w:t>замены</w:t>
      </w:r>
      <w:r w:rsidRPr="00C6449E">
        <w:rPr>
          <w:lang w:val="en-US"/>
        </w:rPr>
        <w:t xml:space="preserve">: </w:t>
      </w:r>
      <w:r w:rsidRPr="0089381C">
        <w:rPr>
          <w:lang w:val="en-US"/>
        </w:rPr>
        <w:t>C</w:t>
      </w:r>
      <w:r w:rsidRPr="00C6449E">
        <w:rPr>
          <w:lang w:val="en-US"/>
        </w:rPr>
        <w:t>:\\</w:t>
      </w:r>
      <w:r w:rsidRPr="0089381C">
        <w:rPr>
          <w:lang w:val="en-US"/>
        </w:rPr>
        <w:t>Users</w:t>
      </w:r>
      <w:r w:rsidRPr="00C6449E">
        <w:rPr>
          <w:lang w:val="en-US"/>
        </w:rPr>
        <w:t>\\</w:t>
      </w:r>
      <w:r w:rsidRPr="0089381C">
        <w:rPr>
          <w:lang w:val="en-US"/>
        </w:rPr>
        <w:t>user</w:t>
      </w:r>
      <w:r w:rsidRPr="00C6449E">
        <w:rPr>
          <w:lang w:val="en-US"/>
        </w:rPr>
        <w:t>\\</w:t>
      </w:r>
      <w:r w:rsidRPr="0089381C">
        <w:rPr>
          <w:lang w:val="en-US"/>
        </w:rPr>
        <w:t>Desktop</w:t>
      </w:r>
      <w:r w:rsidRPr="00C6449E">
        <w:rPr>
          <w:lang w:val="en-US"/>
        </w:rPr>
        <w:t>\\</w:t>
      </w:r>
      <w:r w:rsidRPr="0089381C">
        <w:rPr>
          <w:lang w:val="en-US"/>
        </w:rPr>
        <w:t>files</w:t>
      </w:r>
      <w:r w:rsidR="008264F4" w:rsidRPr="00C6449E">
        <w:rPr>
          <w:lang w:val="en-US"/>
        </w:rPr>
        <w:t xml:space="preserve"> </w:t>
      </w:r>
    </w:p>
    <w:p w:rsidR="000C32D7" w:rsidRPr="00BD18F6" w:rsidRDefault="00081D07" w:rsidP="000C32D7">
      <w:pPr>
        <w:ind w:left="1134" w:firstLine="0"/>
      </w:pPr>
      <w:r>
        <w:t xml:space="preserve">Вид программ при этом действии. </w:t>
      </w:r>
      <w:r w:rsidR="008264F4" w:rsidRPr="0089381C">
        <w:t>(</w:t>
      </w:r>
      <w:r w:rsidR="001175DD">
        <w:t>см</w:t>
      </w:r>
      <w:r w:rsidR="001175DD" w:rsidRPr="0089381C">
        <w:t xml:space="preserve">. </w:t>
      </w:r>
      <w:r w:rsidR="008264F4">
        <w:fldChar w:fldCharType="begin"/>
      </w:r>
      <w:r w:rsidR="008264F4" w:rsidRPr="0089381C">
        <w:instrText xml:space="preserve"> </w:instrText>
      </w:r>
      <w:r w:rsidR="008264F4" w:rsidRPr="00BD18F6">
        <w:rPr>
          <w:lang w:val="en-US"/>
        </w:rPr>
        <w:instrText>REF</w:instrText>
      </w:r>
      <w:r w:rsidR="008264F4" w:rsidRPr="0089381C">
        <w:instrText xml:space="preserve"> _</w:instrText>
      </w:r>
      <w:r w:rsidR="008264F4" w:rsidRPr="00BD18F6">
        <w:rPr>
          <w:lang w:val="en-US"/>
        </w:rPr>
        <w:instrText>Ref</w:instrText>
      </w:r>
      <w:r w:rsidR="008264F4" w:rsidRPr="00081D07">
        <w:instrText>533264078 \</w:instrText>
      </w:r>
      <w:r w:rsidR="008264F4" w:rsidRPr="00BD18F6">
        <w:rPr>
          <w:lang w:val="en-US"/>
        </w:rPr>
        <w:instrText>r</w:instrText>
      </w:r>
      <w:r w:rsidR="008264F4" w:rsidRPr="00081D07">
        <w:instrText xml:space="preserve"> \</w:instrText>
      </w:r>
      <w:r w:rsidR="008264F4" w:rsidRPr="00BD18F6">
        <w:rPr>
          <w:lang w:val="en-US"/>
        </w:rPr>
        <w:instrText>h</w:instrText>
      </w:r>
      <w:r w:rsidR="008264F4" w:rsidRPr="00081D07">
        <w:instrText xml:space="preserve"> </w:instrText>
      </w:r>
      <w:r w:rsidR="008264F4">
        <w:fldChar w:fldCharType="separate"/>
      </w:r>
      <w:r w:rsidR="008264F4">
        <w:t>Рис</w:t>
      </w:r>
      <w:r w:rsidR="008264F4" w:rsidRPr="00BD18F6">
        <w:t xml:space="preserve"> 2</w:t>
      </w:r>
      <w:r w:rsidR="008264F4">
        <w:fldChar w:fldCharType="end"/>
      </w:r>
      <w:r w:rsidR="008264F4" w:rsidRPr="00BD18F6">
        <w:t>)</w:t>
      </w:r>
      <w:r w:rsidR="007B44F3" w:rsidRPr="00BD18F6">
        <w:t xml:space="preserve"> </w:t>
      </w:r>
      <w:r>
        <w:t>.</w:t>
      </w:r>
    </w:p>
    <w:p w:rsidR="009211A0" w:rsidRPr="000C32D7" w:rsidRDefault="00081D07" w:rsidP="009211A0">
      <w:pPr>
        <w:ind w:left="1134" w:firstLine="0"/>
      </w:pPr>
      <w:r>
        <w:t>Если в программа не найдет файлов в директории, то оповестит пользователя об этом</w:t>
      </w:r>
      <w:r w:rsidR="009211A0">
        <w:t>. 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_Ref533270298 \r \h </w:instrText>
      </w:r>
      <w:r w:rsidR="009211A0">
        <w:fldChar w:fldCharType="separate"/>
      </w:r>
      <w:r w:rsidR="009211A0">
        <w:t>Рис 3</w:t>
      </w:r>
      <w:r w:rsidR="009211A0">
        <w:fldChar w:fldCharType="end"/>
      </w:r>
      <w:r w:rsidR="009211A0">
        <w:t>)</w:t>
      </w:r>
    </w:p>
    <w:p w:rsidR="009211A0" w:rsidRDefault="00081D07" w:rsidP="009211A0">
      <w:pPr>
        <w:ind w:left="1134" w:firstLine="0"/>
      </w:pPr>
      <w:r>
        <w:t>Если путь введен неправильно, то программа закроется автоматически.</w:t>
      </w:r>
    </w:p>
    <w:p w:rsidR="008264F4" w:rsidRDefault="00081D07" w:rsidP="001D1EE4">
      <w:pPr>
        <w:pStyle w:val="aff1"/>
      </w:pPr>
      <w:r>
        <w:drawing>
          <wp:inline distT="0" distB="0" distL="0" distR="0" wp14:anchorId="2EA01C54" wp14:editId="4F6BA199">
            <wp:extent cx="6076950" cy="219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081D07" w:rsidP="009211A0">
      <w:pPr>
        <w:pStyle w:val="aff1"/>
      </w:pPr>
      <w:r>
        <w:drawing>
          <wp:inline distT="0" distB="0" distL="0" distR="0" wp14:anchorId="6F2357AD" wp14:editId="39E773AC">
            <wp:extent cx="6086475" cy="3429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Pr="008264F4" w:rsidRDefault="009211A0" w:rsidP="00081D07">
      <w:pPr>
        <w:pStyle w:val="a"/>
        <w:numPr>
          <w:ilvl w:val="0"/>
          <w:numId w:val="0"/>
        </w:numPr>
        <w:jc w:val="both"/>
      </w:pPr>
    </w:p>
    <w:p w:rsidR="00C00AD6" w:rsidRDefault="00081D07" w:rsidP="000A326D">
      <w:pPr>
        <w:pStyle w:val="ac"/>
        <w:numPr>
          <w:ilvl w:val="0"/>
          <w:numId w:val="5"/>
        </w:numPr>
      </w:pPr>
      <w:r>
        <w:t xml:space="preserve">Нажимаем на кнопку </w:t>
      </w:r>
      <w:r>
        <w:rPr>
          <w:lang w:val="en-US"/>
        </w:rPr>
        <w:t>Enter</w:t>
      </w:r>
      <w:r w:rsidR="00EB5C0B">
        <w:t>.</w:t>
      </w:r>
      <w:r w:rsidRPr="00081D07">
        <w:t xml:space="preserve"> </w:t>
      </w:r>
      <w:r>
        <w:t>На экране появиться следующее меню.</w:t>
      </w:r>
      <w:r w:rsidR="00EB5C0B">
        <w:t xml:space="preserve"> </w:t>
      </w:r>
      <w:r w:rsidR="008264F4">
        <w:t>(</w:t>
      </w:r>
      <w:r w:rsidR="001175DD">
        <w:t xml:space="preserve">см. </w:t>
      </w:r>
      <w:r>
        <w:fldChar w:fldCharType="begin"/>
      </w:r>
      <w:r>
        <w:instrText xml:space="preserve"> REF _Ref533270397 \r \h </w:instrText>
      </w:r>
      <w:r>
        <w:fldChar w:fldCharType="separate"/>
      </w:r>
      <w:r>
        <w:t>Рис 4</w:t>
      </w:r>
      <w:r>
        <w:fldChar w:fldCharType="end"/>
      </w:r>
      <w:r w:rsidR="008264F4">
        <w:t>)</w:t>
      </w:r>
    </w:p>
    <w:p w:rsidR="00C00AD6" w:rsidRDefault="00081D07" w:rsidP="001D1EE4">
      <w:pPr>
        <w:pStyle w:val="aff1"/>
      </w:pPr>
      <w:r>
        <w:drawing>
          <wp:inline distT="0" distB="0" distL="0" distR="0" wp14:anchorId="7F4D4FA4" wp14:editId="53F555B1">
            <wp:extent cx="6086475" cy="12763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D6" w:rsidRDefault="00C00AD6" w:rsidP="00C00AD6">
      <w:pPr>
        <w:pStyle w:val="a"/>
      </w:pPr>
      <w:bookmarkStart w:id="13" w:name="_Ref533264237"/>
      <w:bookmarkStart w:id="14" w:name="_Ref533270397"/>
      <w:r>
        <w:t xml:space="preserve">Вывод </w:t>
      </w:r>
      <w:bookmarkEnd w:id="13"/>
      <w:r w:rsidR="00081D07">
        <w:t>меню</w:t>
      </w:r>
      <w:r w:rsidR="00BD49D8">
        <w:t>.</w:t>
      </w:r>
      <w:bookmarkEnd w:id="14"/>
    </w:p>
    <w:p w:rsidR="002F1969" w:rsidRDefault="00081D07" w:rsidP="001D1EE4">
      <w:pPr>
        <w:pStyle w:val="ac"/>
        <w:numPr>
          <w:ilvl w:val="0"/>
          <w:numId w:val="5"/>
        </w:numPr>
      </w:pPr>
      <w:r>
        <w:t>Пользователь выбирает сортировку и вводит ее номер</w:t>
      </w:r>
      <w:r w:rsidR="007B44F3">
        <w:t>.</w:t>
      </w:r>
      <w:r w:rsidR="009A5E35">
        <w:t xml:space="preserve"> После этого нажимает клавишу </w:t>
      </w:r>
      <w:r w:rsidR="009A5E35">
        <w:rPr>
          <w:lang w:val="en-US"/>
        </w:rPr>
        <w:t>Enter</w:t>
      </w:r>
      <w:r w:rsidR="00F703F6">
        <w:t xml:space="preserve"> (</w:t>
      </w:r>
      <w:r w:rsidR="001175DD">
        <w:t>см .</w:t>
      </w:r>
      <w:r w:rsidR="009A5E35">
        <w:fldChar w:fldCharType="begin"/>
      </w:r>
      <w:r w:rsidR="009A5E35">
        <w:instrText xml:space="preserve"> REF _Ref533264291 \r \h </w:instrText>
      </w:r>
      <w:r w:rsidR="009A5E35">
        <w:fldChar w:fldCharType="separate"/>
      </w:r>
      <w:r w:rsidR="009A5E35">
        <w:t>Рис 5</w:t>
      </w:r>
      <w:r w:rsidR="009A5E35">
        <w:fldChar w:fldCharType="end"/>
      </w:r>
      <w:r w:rsidR="00F703F6">
        <w:t>)</w:t>
      </w:r>
    </w:p>
    <w:p w:rsidR="002F1969" w:rsidRDefault="009A5E35" w:rsidP="001D1EE4">
      <w:pPr>
        <w:pStyle w:val="aff1"/>
        <w:tabs>
          <w:tab w:val="left" w:pos="6521"/>
        </w:tabs>
      </w:pPr>
      <w:r>
        <w:lastRenderedPageBreak/>
        <w:drawing>
          <wp:inline distT="0" distB="0" distL="0" distR="0" wp14:anchorId="05E53EBF" wp14:editId="46A4D7E3">
            <wp:extent cx="6096000" cy="2847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969" w:rsidRPr="002F1969" w:rsidRDefault="002F1969" w:rsidP="002F1969">
      <w:pPr>
        <w:pStyle w:val="a"/>
      </w:pPr>
      <w:bookmarkStart w:id="15" w:name="_Ref533264291"/>
      <w:r>
        <w:t>Вывод отсортированного списка файлов.</w:t>
      </w:r>
      <w:bookmarkEnd w:id="15"/>
    </w:p>
    <w:p w:rsidR="0048203E" w:rsidRPr="009A5E35" w:rsidRDefault="00D169F4" w:rsidP="00D3770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</w:t>
      </w:r>
      <w:r w:rsidR="00A4436A">
        <w:t xml:space="preserve"> номер 4 (</w:t>
      </w:r>
      <w:r w:rsidR="009A5E35">
        <w:t>П</w:t>
      </w:r>
      <w:r w:rsidR="00A4436A">
        <w:t>одсчетом), если размер файлов находятся в слишком большом диапазоне</w:t>
      </w:r>
      <w:r w:rsidR="00BE1BDB">
        <w:t xml:space="preserve">, </w:t>
      </w:r>
      <w:r>
        <w:t xml:space="preserve">то </w:t>
      </w:r>
      <w:r w:rsidR="009A5E35">
        <w:t xml:space="preserve">сортировать таким образом невозможно. Выводится сообщение об этом </w:t>
      </w:r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bookmarkStart w:id="16" w:name="_GoBack"/>
      <w:bookmarkEnd w:id="16"/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7" w:name="_Toc533273241"/>
      <w:bookmarkStart w:id="18" w:name="_Toc533274526"/>
      <w:bookmarkStart w:id="19" w:name="_Toc533274913"/>
      <w:r w:rsidRPr="00801EAF">
        <w:t>Руководство</w:t>
      </w:r>
      <w:r>
        <w:t xml:space="preserve"> программиста</w:t>
      </w:r>
      <w:bookmarkEnd w:id="17"/>
      <w:bookmarkEnd w:id="18"/>
      <w:bookmarkEnd w:id="19"/>
    </w:p>
    <w:p w:rsidR="00801EAF" w:rsidRDefault="00A12651" w:rsidP="00801EAF">
      <w:pPr>
        <w:pStyle w:val="2"/>
      </w:pPr>
      <w:bookmarkStart w:id="20" w:name="_Toc533273242"/>
      <w:bookmarkStart w:id="21" w:name="_Toc533274527"/>
      <w:bookmarkStart w:id="22" w:name="_Toc533274914"/>
      <w:r>
        <w:t>Структура программы</w:t>
      </w:r>
      <w:bookmarkEnd w:id="20"/>
      <w:bookmarkEnd w:id="21"/>
      <w:bookmarkEnd w:id="22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3" w:name="_Toc533273243"/>
      <w:bookmarkStart w:id="24" w:name="_Toc533274528"/>
      <w:bookmarkStart w:id="25" w:name="_Toc533274915"/>
      <w:r>
        <w:t>Описание алгоритма</w:t>
      </w:r>
      <w:bookmarkEnd w:id="23"/>
      <w:bookmarkEnd w:id="24"/>
      <w:bookmarkEnd w:id="25"/>
    </w:p>
    <w:p w:rsidR="00A12651" w:rsidRDefault="009A5E35" w:rsidP="00A12651">
      <w:r>
        <w:t>Список файлов находящийся по введенному пути сортируется одним из 6 способов</w:t>
      </w:r>
      <w:r w:rsidR="002F67B0">
        <w:t>.</w:t>
      </w:r>
    </w:p>
    <w:p w:rsidR="00A12651" w:rsidRDefault="00A12651" w:rsidP="00A12651">
      <w:pPr>
        <w:pStyle w:val="3"/>
      </w:pPr>
      <w:bookmarkStart w:id="26" w:name="_Toc533273244"/>
      <w:bookmarkStart w:id="27" w:name="_Toc533274529"/>
      <w:bookmarkStart w:id="28" w:name="_Toc533274916"/>
      <w:r>
        <w:t>Сортировка выбором</w:t>
      </w:r>
      <w:bookmarkEnd w:id="26"/>
      <w:bookmarkEnd w:id="27"/>
      <w:bookmarkEnd w:id="28"/>
    </w:p>
    <w:p w:rsidR="00BB5DAB" w:rsidRPr="00B84A3F" w:rsidRDefault="00A12651" w:rsidP="00C06274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9A5E35">
        <w:rPr>
          <w:rFonts w:cs="Times New Roman"/>
        </w:rPr>
        <w:t>О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Память: </w:t>
      </w:r>
      <w:r w:rsidR="009A5E35">
        <w:rPr>
          <w:rFonts w:cs="Times New Roman"/>
        </w:rPr>
        <w:t>О</w:t>
      </w:r>
      <w:r w:rsidR="00F06FF8" w:rsidRPr="00B84A3F">
        <w:t>(</w:t>
      </w:r>
      <w:r w:rsidR="00F06FF8">
        <w:t>1).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9A5E35" w:rsidP="00AA1DF6">
      <w:pPr>
        <w:pStyle w:val="ac"/>
        <w:numPr>
          <w:ilvl w:val="6"/>
          <w:numId w:val="1"/>
        </w:numPr>
        <w:ind w:left="1134"/>
      </w:pPr>
      <w:r>
        <w:t>Т</w:t>
      </w:r>
      <w:r w:rsidRPr="009A5E35">
        <w:t>еперь сортируем хвост списка, исключив из рассмотрения уже отсортированные элементы</w:t>
      </w:r>
      <w:r w:rsidR="00EB093E">
        <w:t>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</w:t>
      </w:r>
      <w:r w:rsidR="007719F3">
        <w:t>8 3 4 2 6 7 4</w:t>
      </w:r>
    </w:p>
    <w:p w:rsidR="002E4F64" w:rsidRDefault="00541527" w:rsidP="002E4F64">
      <w:pPr>
        <w:pStyle w:val="a0"/>
      </w:pPr>
      <w:bookmarkStart w:id="29" w:name="_Ref533174032"/>
      <w:r>
        <w:t>Пример сортировки выбором</w:t>
      </w:r>
      <w:bookmarkEnd w:id="29"/>
      <w:r w:rsidR="00E92147">
        <w:t>.</w:t>
      </w: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7719F3" w:rsidRDefault="007719F3" w:rsidP="007719F3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Словестное описание шагов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Ввод изначального массива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2. Меняем его местами с нулевым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3. Меняем его местами с 1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26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4.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4. Меняем его местами с 4 элементом.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6.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Минимальный элемент 7. Он находится на своей позиции</w:t>
            </w:r>
          </w:p>
        </w:tc>
      </w:tr>
      <w:tr w:rsidR="007719F3" w:rsidTr="007719F3">
        <w:tc>
          <w:tcPr>
            <w:tcW w:w="1224" w:type="dxa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7719F3" w:rsidRDefault="007719F3" w:rsidP="007719F3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7719F3" w:rsidRDefault="007719F3" w:rsidP="007719F3">
            <w:pPr>
              <w:ind w:firstLine="0"/>
            </w:pPr>
            <w:r>
              <w:t>Остался последний элемент он уже стоит на своем месте.</w:t>
            </w:r>
          </w:p>
        </w:tc>
      </w:tr>
    </w:tbl>
    <w:p w:rsidR="007719F3" w:rsidRDefault="007719F3" w:rsidP="007719F3"/>
    <w:p w:rsidR="007719F3" w:rsidRPr="007719F3" w:rsidRDefault="007719F3" w:rsidP="007719F3">
      <w:r>
        <w:t>Примечание к таблице. Цветом выделена уже отсортированная часть массива</w:t>
      </w:r>
    </w:p>
    <w:p w:rsidR="00EB093E" w:rsidRPr="007E7DC0" w:rsidRDefault="001F7476" w:rsidP="007E7DC0">
      <w:pPr>
        <w:pStyle w:val="afa"/>
        <w:spacing w:before="120"/>
        <w:ind w:firstLine="709"/>
      </w:pPr>
      <w:r w:rsidRPr="007A1155">
        <w:t xml:space="preserve">Отсортированный массив: </w:t>
      </w:r>
      <w:r w:rsidR="002A5DF7">
        <w:t>2 3 4 4 6 7 8</w:t>
      </w:r>
    </w:p>
    <w:p w:rsidR="00A106F8" w:rsidRDefault="00A12651" w:rsidP="00A106F8">
      <w:pPr>
        <w:pStyle w:val="3"/>
      </w:pPr>
      <w:bookmarkStart w:id="30" w:name="_Toc533273245"/>
      <w:bookmarkStart w:id="31" w:name="_Toc533274530"/>
      <w:bookmarkStart w:id="32" w:name="_Toc533274917"/>
      <w:r>
        <w:t>Сортировка простыми вставками</w:t>
      </w:r>
      <w:bookmarkEnd w:id="30"/>
      <w:bookmarkEnd w:id="31"/>
      <w:bookmarkEnd w:id="32"/>
    </w:p>
    <w:p w:rsidR="00735001" w:rsidRDefault="00735001" w:rsidP="00600C52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C6449E" w:rsidRPr="00C6449E">
        <w:t xml:space="preserve"> </w:t>
      </w:r>
      <w:r w:rsidR="00C6449E">
        <w:rPr>
          <w:lang w:val="en-US"/>
        </w:rPr>
        <w:t>c</w:t>
      </w:r>
      <w:r w:rsidR="00C6449E" w:rsidRPr="00C6449E">
        <w:t xml:space="preserve"> </w:t>
      </w:r>
      <w:r w:rsidR="00C6449E">
        <w:t>помощью вставки в уже отсортированный фрагмент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="00C6449E">
        <w:rPr>
          <w:rFonts w:cs="Times New Roman"/>
        </w:rPr>
        <w:t>О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Память: </w:t>
      </w:r>
      <w:r w:rsidR="00C6449E">
        <w:rPr>
          <w:rFonts w:cs="Times New Roman"/>
        </w:rPr>
        <w:t>О</w:t>
      </w:r>
      <w:r w:rsidR="00AA285C" w:rsidRPr="00B84A3F">
        <w:t>(</w:t>
      </w:r>
      <w:r w:rsidR="00AA285C">
        <w:t>1).</w:t>
      </w:r>
    </w:p>
    <w:p w:rsidR="006C24B0" w:rsidRDefault="006C24B0" w:rsidP="00735001">
      <w:r>
        <w:lastRenderedPageBreak/>
        <w:t xml:space="preserve">Алгоритм: </w:t>
      </w:r>
    </w:p>
    <w:p w:rsidR="00FD0635" w:rsidRDefault="00C6449E" w:rsidP="00FD0635">
      <w:pPr>
        <w:pStyle w:val="ac"/>
        <w:numPr>
          <w:ilvl w:val="6"/>
          <w:numId w:val="1"/>
        </w:numPr>
        <w:ind w:left="1134"/>
      </w:pPr>
      <w:r>
        <w:t>Выбираем первый элемент и считаем его отсортированным</w:t>
      </w:r>
      <w:r w:rsidR="00887CF4">
        <w:t>.</w:t>
      </w:r>
    </w:p>
    <w:p w:rsidR="00887CF4" w:rsidRDefault="00887CF4" w:rsidP="00FD0635">
      <w:pPr>
        <w:pStyle w:val="ac"/>
        <w:numPr>
          <w:ilvl w:val="6"/>
          <w:numId w:val="1"/>
        </w:numPr>
        <w:ind w:left="1134"/>
      </w:pPr>
      <w:r>
        <w:t xml:space="preserve">Берем следующий элемент массива, сравниваем его с последним отсортированным, если сравниваемый элемент </w:t>
      </w:r>
      <w:r w:rsidR="001B52FC">
        <w:t>больше</w:t>
      </w:r>
      <w:r>
        <w:t>, то меняем их местами</w:t>
      </w:r>
      <w:r w:rsidR="001B52FC">
        <w:t>.</w:t>
      </w:r>
    </w:p>
    <w:p w:rsidR="00735001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эти действия пока не встретиться число меньшее или не достигнем левого края массива.</w:t>
      </w:r>
    </w:p>
    <w:p w:rsidR="00375AA4" w:rsidRDefault="00375AA4" w:rsidP="00FD0635">
      <w:pPr>
        <w:pStyle w:val="ac"/>
        <w:numPr>
          <w:ilvl w:val="6"/>
          <w:numId w:val="1"/>
        </w:numPr>
        <w:ind w:left="1134"/>
      </w:pPr>
      <w:r>
        <w:t>Повторяем действия 1 – 3 пока массив не будет отсортирован.</w:t>
      </w:r>
    </w:p>
    <w:p w:rsidR="000E16C1" w:rsidRDefault="000E16C1" w:rsidP="00A12651"/>
    <w:p w:rsidR="001C5010" w:rsidRDefault="00A30613" w:rsidP="00873EB0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</w:t>
      </w:r>
      <w:r w:rsidR="00C6449E">
        <w:t>8 3 4 2 6 7 4</w:t>
      </w:r>
    </w:p>
    <w:p w:rsidR="00AF0399" w:rsidRDefault="00AF0399" w:rsidP="00AF0399">
      <w:pPr>
        <w:pStyle w:val="a0"/>
      </w:pPr>
      <w:bookmarkStart w:id="33" w:name="_Ref533176753"/>
      <w:r>
        <w:t>Пример сортировки простыми вставками</w:t>
      </w:r>
      <w:bookmarkEnd w:id="33"/>
      <w:r w:rsidR="002E16EF">
        <w:t>.</w:t>
      </w:r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C6449E" w:rsidRDefault="00C6449E" w:rsidP="00C6449E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Словестное описание шагов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Ввод изначального массива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Первый элемент считаем отсортированным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3.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4.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6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2. Добавляем его в отсортированную часть массива на свое место.</w:t>
            </w:r>
          </w:p>
        </w:tc>
      </w:tr>
      <w:tr w:rsidR="00C6449E" w:rsidTr="00C6449E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auto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C6449E" w:rsidP="00C6449E">
            <w:pPr>
              <w:ind w:firstLine="0"/>
            </w:pPr>
            <w:r>
              <w:t>Берем элемент 6. Добавляем его в отсортированную часть массива на свое место.</w:t>
            </w:r>
          </w:p>
        </w:tc>
      </w:tr>
      <w:tr w:rsidR="00C6449E" w:rsidTr="002A5DF7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2A5DF7" w:rsidP="00C6449E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uto"/>
          </w:tcPr>
          <w:p w:rsidR="00C6449E" w:rsidRDefault="002A5DF7" w:rsidP="00C6449E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C6449E" w:rsidRDefault="002A5DF7" w:rsidP="002A5DF7">
            <w:pPr>
              <w:ind w:firstLine="0"/>
            </w:pPr>
            <w:r>
              <w:t>Берем элемент 7. Добавляем его в отсортированную часть массива на свое место.</w:t>
            </w:r>
          </w:p>
        </w:tc>
      </w:tr>
      <w:tr w:rsidR="00C6449E" w:rsidTr="002A5DF7">
        <w:tc>
          <w:tcPr>
            <w:tcW w:w="1224" w:type="dxa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C6449E" w:rsidRDefault="00C6449E" w:rsidP="00C6449E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C6449E" w:rsidRDefault="002A5DF7" w:rsidP="002A5DF7">
            <w:pPr>
              <w:ind w:firstLine="0"/>
            </w:pPr>
            <w:r>
              <w:t>Берем элемент 4. Добавляем его в отсортированную часть массива на свое место.</w:t>
            </w:r>
          </w:p>
        </w:tc>
      </w:tr>
    </w:tbl>
    <w:p w:rsidR="00C6449E" w:rsidRPr="00C6449E" w:rsidRDefault="00C6449E" w:rsidP="00C6449E"/>
    <w:p w:rsidR="00CE230F" w:rsidRDefault="00BC3227" w:rsidP="000E16C1">
      <w:pPr>
        <w:pStyle w:val="afa"/>
        <w:spacing w:before="120"/>
        <w:ind w:firstLine="709"/>
      </w:pPr>
      <w:r w:rsidRPr="007A1155">
        <w:t xml:space="preserve">Отсортированный массив: </w:t>
      </w:r>
      <w:r w:rsidR="002A5DF7">
        <w:t>2 3 4 4 6 7 8</w:t>
      </w:r>
    </w:p>
    <w:p w:rsidR="00A12651" w:rsidRDefault="00A106F8" w:rsidP="00A106F8">
      <w:pPr>
        <w:pStyle w:val="3"/>
      </w:pPr>
      <w:bookmarkStart w:id="34" w:name="_Toc533273246"/>
      <w:bookmarkStart w:id="35" w:name="_Toc533274531"/>
      <w:bookmarkStart w:id="36" w:name="_Toc533274918"/>
      <w:r>
        <w:t>Пузырьковая сортировка</w:t>
      </w:r>
      <w:bookmarkEnd w:id="34"/>
      <w:bookmarkEnd w:id="35"/>
      <w:bookmarkEnd w:id="36"/>
    </w:p>
    <w:p w:rsidR="001C5010" w:rsidRDefault="001C5010" w:rsidP="00D72DD7">
      <w:r>
        <w:t>Описание:</w:t>
      </w:r>
      <w:r w:rsidRPr="00FB03F7">
        <w:t xml:space="preserve"> </w:t>
      </w:r>
      <w:r>
        <w:t>алгоритм по сортировке массива</w:t>
      </w:r>
      <w:r w:rsidR="002A5DF7">
        <w:t xml:space="preserve"> с помощью «Пузырька»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="002A5DF7">
        <w:rPr>
          <w:rFonts w:cs="Times New Roman"/>
        </w:rPr>
        <w:t>О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Память: </w:t>
      </w:r>
      <w:r w:rsidR="002A5DF7">
        <w:rPr>
          <w:rFonts w:cs="Times New Roman"/>
        </w:rPr>
        <w:t>О</w:t>
      </w:r>
      <w:r w:rsidR="004C3655" w:rsidRPr="00B84A3F">
        <w:t>(</w:t>
      </w:r>
      <w:r w:rsidR="004C3655">
        <w:t>1)</w:t>
      </w:r>
      <w:r w:rsidR="00D72DD7">
        <w:t>.</w:t>
      </w:r>
    </w:p>
    <w:p w:rsidR="002A5DF7" w:rsidRDefault="001C5010" w:rsidP="001C5010">
      <w:r>
        <w:t xml:space="preserve">Алгоритм: </w:t>
      </w:r>
    </w:p>
    <w:p w:rsidR="002A5DF7" w:rsidRDefault="002A5DF7" w:rsidP="002A5DF7">
      <w:pPr>
        <w:pStyle w:val="ac"/>
        <w:numPr>
          <w:ilvl w:val="0"/>
          <w:numId w:val="7"/>
        </w:numPr>
      </w:pPr>
      <w:r>
        <w:lastRenderedPageBreak/>
        <w:t>Сравниваем нулевой и первый элемент, если первый элемент меньше, то меняем местами их.</w:t>
      </w:r>
    </w:p>
    <w:p w:rsidR="002A5DF7" w:rsidRDefault="002A5DF7" w:rsidP="002A5DF7">
      <w:pPr>
        <w:pStyle w:val="ac"/>
        <w:numPr>
          <w:ilvl w:val="0"/>
          <w:numId w:val="7"/>
        </w:numPr>
      </w:pPr>
      <w:r>
        <w:t>Сравниваем первый и второй элемент, если второй элемент меньше, то меняем местами их.</w:t>
      </w:r>
    </w:p>
    <w:p w:rsidR="002A5DF7" w:rsidRDefault="002A5DF7" w:rsidP="002A5DF7">
      <w:r>
        <w:t xml:space="preserve">На некотором шаге дойдем до конца массива, получив в последней позиции наибольший элемент. </w:t>
      </w:r>
      <w:r w:rsidRPr="002A5DF7">
        <w:t>Проходы по массиву повторяются</w:t>
      </w:r>
      <w:r>
        <w:t xml:space="preserve"> </w:t>
      </w:r>
      <w:r w:rsidRPr="002A5DF7">
        <w:t>(</w:t>
      </w:r>
      <w:r>
        <w:rPr>
          <w:lang w:val="en-US"/>
        </w:rPr>
        <w:t>N</w:t>
      </w:r>
      <w:r w:rsidRPr="002A5DF7">
        <w:t xml:space="preserve"> – 1) </w:t>
      </w:r>
      <w:r>
        <w:t xml:space="preserve">раз </w:t>
      </w:r>
      <w:r w:rsidRPr="002A5DF7">
        <w:t>до тех пор, пока на очередном проходе не окажется, что обмены больше не нужны, что означает — массив отсортирован. 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</w:t>
      </w:r>
      <w:r w:rsidR="00DC20E1">
        <w:t>8 3 4 2 6 7 4</w:t>
      </w:r>
    </w:p>
    <w:p w:rsidR="00C03197" w:rsidRDefault="00C03197" w:rsidP="00C03197">
      <w:pPr>
        <w:pStyle w:val="a0"/>
      </w:pPr>
      <w:bookmarkStart w:id="37" w:name="_Ref533176839"/>
      <w:r>
        <w:t xml:space="preserve">Пример </w:t>
      </w:r>
      <w:r w:rsidR="00E70A86">
        <w:t xml:space="preserve">1 прохода </w:t>
      </w:r>
      <w:r>
        <w:t>пузырьковой сортировки.</w:t>
      </w:r>
      <w:bookmarkEnd w:id="37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2A5DF7" w:rsidTr="00B16C4F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2A5DF7" w:rsidRDefault="002A5DF7" w:rsidP="00B16C4F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2A5DF7" w:rsidRDefault="002A5DF7" w:rsidP="00B16C4F">
            <w:pPr>
              <w:ind w:firstLine="0"/>
            </w:pPr>
            <w:r>
              <w:t>Словестное описание шагов</w:t>
            </w:r>
          </w:p>
        </w:tc>
      </w:tr>
      <w:tr w:rsidR="002A5DF7" w:rsidTr="00B16C4F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2A5DF7" w:rsidRDefault="002A5DF7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</w:tcPr>
          <w:p w:rsidR="002A5DF7" w:rsidRDefault="002A5DF7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2A5DF7" w:rsidP="00B16C4F">
            <w:pPr>
              <w:ind w:firstLine="0"/>
            </w:pPr>
            <w:r>
              <w:t>Ввод изначального массива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Pr="002A5DF7" w:rsidRDefault="002A5DF7" w:rsidP="00B16C4F">
            <w:pPr>
              <w:ind w:firstLine="0"/>
            </w:pPr>
            <w:r>
              <w:t>Сравниваем нулевой и первый элемент. Меняем местами</w:t>
            </w:r>
            <w:r w:rsidR="00E70A86">
              <w:t>,</w:t>
            </w:r>
            <w:r>
              <w:t xml:space="preserve"> если второй элемент меньше 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1 и 2 элемент. Меняем местами, если 2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2 и 3 элемент. Меняем местами, если 3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3 и 4 элемент. Меняем местами, если 4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6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4 и 5 элемент. Меняем местами, если 5 элемент меньше</w:t>
            </w:r>
          </w:p>
        </w:tc>
      </w:tr>
      <w:tr w:rsidR="002A5DF7" w:rsidTr="002A5DF7">
        <w:tc>
          <w:tcPr>
            <w:tcW w:w="1224" w:type="dxa"/>
          </w:tcPr>
          <w:p w:rsidR="002A5DF7" w:rsidRDefault="002A5DF7" w:rsidP="00B16C4F">
            <w:pPr>
              <w:ind w:firstLine="0"/>
            </w:pPr>
            <w:r>
              <w:t>7</w:t>
            </w:r>
          </w:p>
        </w:tc>
        <w:tc>
          <w:tcPr>
            <w:tcW w:w="444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2A5DF7" w:rsidRDefault="00E70A86" w:rsidP="00B16C4F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2A5DF7" w:rsidRDefault="00E70A86" w:rsidP="00E70A86">
            <w:pPr>
              <w:ind w:firstLine="0"/>
            </w:pPr>
            <w:r>
              <w:t>Сравниваем 5 и 6 элемент. Меняем местами, если 6 элемент меньше</w:t>
            </w:r>
          </w:p>
        </w:tc>
      </w:tr>
    </w:tbl>
    <w:p w:rsidR="002A5DF7" w:rsidRDefault="002A5DF7" w:rsidP="002A5DF7"/>
    <w:p w:rsidR="00E70A86" w:rsidRPr="00DC20E1" w:rsidRDefault="00E70A86" w:rsidP="00E70A86">
      <w:r>
        <w:t xml:space="preserve">Был показан первый проход. Приведу результат в таблице после </w:t>
      </w:r>
      <w:r>
        <w:rPr>
          <w:lang w:val="en-US"/>
        </w:rPr>
        <w:t>N</w:t>
      </w:r>
      <w:r w:rsidRPr="00E70A86">
        <w:t xml:space="preserve"> – 1 </w:t>
      </w:r>
      <w:r>
        <w:t>прохода.</w:t>
      </w:r>
      <w:r w:rsidR="00DC20E1">
        <w:t xml:space="preserve"> (см </w:t>
      </w:r>
      <w:r w:rsidR="00DC20E1">
        <w:fldChar w:fldCharType="begin"/>
      </w:r>
      <w:r w:rsidR="00DC20E1">
        <w:instrText xml:space="preserve"> REF _Ref533359544 \r \h </w:instrText>
      </w:r>
      <w:r w:rsidR="00DC20E1">
        <w:fldChar w:fldCharType="separate"/>
      </w:r>
      <w:r w:rsidR="00DC20E1">
        <w:t>Таблица 4</w:t>
      </w:r>
      <w:r w:rsidR="00DC20E1">
        <w:fldChar w:fldCharType="end"/>
      </w:r>
      <w:r w:rsidR="00DC20E1">
        <w:t>).</w:t>
      </w:r>
    </w:p>
    <w:p w:rsidR="00DC20E1" w:rsidRPr="00DC20E1" w:rsidRDefault="00DC20E1" w:rsidP="00DC20E1">
      <w:pPr>
        <w:pStyle w:val="a0"/>
      </w:pPr>
      <w:bookmarkStart w:id="38" w:name="_Ref533359544"/>
      <w:r>
        <w:t xml:space="preserve">Результат работы после </w:t>
      </w:r>
      <w:r>
        <w:rPr>
          <w:lang w:val="en-US"/>
        </w:rPr>
        <w:t>N</w:t>
      </w:r>
      <w:r w:rsidRPr="00DC20E1">
        <w:t xml:space="preserve"> – 1 </w:t>
      </w:r>
      <w:r>
        <w:t>прохода.</w:t>
      </w:r>
      <w:bookmarkEnd w:id="38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E70A86" w:rsidTr="00B16C4F">
        <w:tc>
          <w:tcPr>
            <w:tcW w:w="1224" w:type="dxa"/>
          </w:tcPr>
          <w:p w:rsidR="00E70A86" w:rsidRPr="00E70A86" w:rsidRDefault="00E70A86" w:rsidP="00E70A86">
            <w:pPr>
              <w:ind w:firstLine="0"/>
              <w:rPr>
                <w:sz w:val="22"/>
              </w:rPr>
            </w:pPr>
            <w:r w:rsidRPr="00E70A86">
              <w:rPr>
                <w:sz w:val="22"/>
              </w:rPr>
              <w:t>№прохода</w:t>
            </w:r>
          </w:p>
        </w:tc>
        <w:tc>
          <w:tcPr>
            <w:tcW w:w="2995" w:type="dxa"/>
            <w:gridSpan w:val="7"/>
          </w:tcPr>
          <w:p w:rsidR="00E70A86" w:rsidRDefault="00E70A86" w:rsidP="00B16C4F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E70A86" w:rsidRDefault="00E70A86" w:rsidP="00B16C4F">
            <w:pPr>
              <w:ind w:firstLine="0"/>
            </w:pPr>
            <w:r>
              <w:t>Словестное описание шагов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6" w:type="dxa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Наибольший элемент 8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6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Pr="002A5DF7" w:rsidRDefault="00E70A86" w:rsidP="00E70A86">
            <w:pPr>
              <w:ind w:firstLine="0"/>
            </w:pPr>
            <w:r>
              <w:t xml:space="preserve">Наибольший элемент 7( в не отсортированной части) 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FFFFFF" w:themeFill="background1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Наибольший элемент 6( в не отсортированной части)</w:t>
            </w:r>
          </w:p>
        </w:tc>
      </w:tr>
      <w:tr w:rsidR="00E70A86" w:rsidTr="00E70A86">
        <w:tc>
          <w:tcPr>
            <w:tcW w:w="1224" w:type="dxa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2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7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E70A86" w:rsidRDefault="00E70A86" w:rsidP="00E70A86">
            <w:pPr>
              <w:ind w:firstLine="0"/>
            </w:pPr>
            <w:r>
              <w:t>8</w:t>
            </w:r>
          </w:p>
        </w:tc>
        <w:tc>
          <w:tcPr>
            <w:tcW w:w="6797" w:type="dxa"/>
          </w:tcPr>
          <w:p w:rsidR="00E70A86" w:rsidRDefault="00E70A86" w:rsidP="00E70A86">
            <w:pPr>
              <w:ind w:firstLine="0"/>
            </w:pPr>
            <w:r>
              <w:t>Массив отсортирован</w:t>
            </w:r>
          </w:p>
        </w:tc>
      </w:tr>
    </w:tbl>
    <w:p w:rsidR="00E70A86" w:rsidRPr="00DC20E1" w:rsidRDefault="00E70A86" w:rsidP="00E70A86">
      <w:r>
        <w:t>Проходов получилос</w:t>
      </w:r>
      <w:r w:rsidR="00DC20E1">
        <w:t xml:space="preserve">ь меньше, чем </w:t>
      </w:r>
      <w:r w:rsidR="00DC20E1">
        <w:rPr>
          <w:lang w:val="en-US"/>
        </w:rPr>
        <w:t>N</w:t>
      </w:r>
      <w:r w:rsidR="00DC20E1" w:rsidRPr="00DC20E1">
        <w:t xml:space="preserve"> – 1</w:t>
      </w:r>
      <w:r w:rsidR="00DC20E1">
        <w:t>. Т.к. был рассмотрен не самый худший вариант сортировки.</w:t>
      </w:r>
    </w:p>
    <w:p w:rsidR="00BC3227" w:rsidRPr="00BC3227" w:rsidRDefault="006A5370" w:rsidP="00BC3227">
      <w:pPr>
        <w:pStyle w:val="afa"/>
        <w:spacing w:before="120"/>
        <w:ind w:firstLine="709"/>
      </w:pPr>
      <w:r>
        <w:lastRenderedPageBreak/>
        <w:t>Отсортированный массив</w:t>
      </w:r>
      <w:r w:rsidR="00BC3227" w:rsidRPr="00E70A86">
        <w:t xml:space="preserve">: </w:t>
      </w:r>
      <w:r w:rsidR="00DC20E1">
        <w:t>2 3 4 4 6 7 8</w:t>
      </w:r>
    </w:p>
    <w:p w:rsidR="00A106F8" w:rsidRDefault="00A106F8" w:rsidP="00A106F8">
      <w:pPr>
        <w:pStyle w:val="3"/>
      </w:pPr>
      <w:bookmarkStart w:id="39" w:name="_Toc533273247"/>
      <w:bookmarkStart w:id="40" w:name="_Toc533274532"/>
      <w:bookmarkStart w:id="41" w:name="_Toc533274919"/>
      <w:r>
        <w:t>Сортировка подсчетом</w:t>
      </w:r>
      <w:bookmarkEnd w:id="39"/>
      <w:bookmarkEnd w:id="40"/>
      <w:bookmarkEnd w:id="41"/>
    </w:p>
    <w:p w:rsidR="005234F8" w:rsidRDefault="00BC3227" w:rsidP="00873EB0">
      <w:r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DC20E1">
        <w:rPr>
          <w:lang w:val="en-US"/>
        </w:rPr>
        <w:t>k</w:t>
      </w:r>
      <w:r w:rsidR="00BA1164" w:rsidRPr="00BA1164">
        <w:t xml:space="preserve"> (</w:t>
      </w:r>
      <w:r w:rsidR="00DC20E1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="00DC20E1">
        <w:rPr>
          <w:rFonts w:cs="Times New Roman"/>
          <w:lang w:val="en-US"/>
        </w:rPr>
        <w:t>O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DC20E1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DC20E1">
        <w:rPr>
          <w:lang w:val="en-US"/>
        </w:rPr>
        <w:t>k</w:t>
      </w:r>
      <w:r w:rsidR="0021136C" w:rsidRPr="0021136C">
        <w:t xml:space="preserve"> </w:t>
      </w:r>
      <w:r w:rsidR="00DC20E1" w:rsidRPr="00DC20E1">
        <w:t xml:space="preserve">- </w:t>
      </w:r>
      <w:r w:rsidR="0021136C">
        <w:t>диапазон чисел</w:t>
      </w:r>
      <w:r w:rsidR="006B566A">
        <w:t>.</w:t>
      </w:r>
    </w:p>
    <w:p w:rsidR="00BC3227" w:rsidRPr="00483493" w:rsidRDefault="00BC3227" w:rsidP="00BC3227">
      <w:pPr>
        <w:rPr>
          <w:lang w:val="en-US"/>
        </w:rPr>
      </w:pPr>
      <w:r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DC20E1">
        <w:t xml:space="preserve">из </w:t>
      </w:r>
      <w:r w:rsidR="00DC20E1">
        <w:rPr>
          <w:lang w:val="en-US"/>
        </w:rPr>
        <w:t>k</w:t>
      </w:r>
      <w:r w:rsidR="00DC20E1">
        <w:t xml:space="preserve"> элементов (Массив посчёта) и всем элементам присваиваем ноль</w:t>
      </w:r>
      <w:r>
        <w:t>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>
        <w:t xml:space="preserve">и </w:t>
      </w:r>
      <w:r w:rsidR="00DC20E1">
        <w:t xml:space="preserve">увеличиваем значения </w:t>
      </w:r>
      <w:r w:rsidR="00DC20E1">
        <w:rPr>
          <w:lang w:val="en-US"/>
        </w:rPr>
        <w:t>i</w:t>
      </w:r>
      <w:r w:rsidR="001B06E5">
        <w:t>–ых элементов массива подсчета на единицу, каждый раз встречая их в изначальном</w:t>
      </w:r>
      <w:r w:rsidR="00483493">
        <w:t>.</w:t>
      </w:r>
      <w:r w:rsidR="002649EE">
        <w:t xml:space="preserve"> </w:t>
      </w:r>
    </w:p>
    <w:p w:rsidR="000B598F" w:rsidRPr="00793C72" w:rsidRDefault="001B06E5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 w:rsidR="000B598F">
        <w:t xml:space="preserve">число </w:t>
      </w:r>
      <w:r w:rsidR="000B598F">
        <w:rPr>
          <w:lang w:val="en-US"/>
        </w:rPr>
        <w:t>i</w:t>
      </w:r>
      <w:r>
        <w:t xml:space="preserve"> столько раз, сколько в массиве посчета на </w:t>
      </w:r>
      <w:r>
        <w:rPr>
          <w:lang w:val="en-US"/>
        </w:rPr>
        <w:t>i</w:t>
      </w:r>
      <w:r w:rsidRPr="001B06E5">
        <w:t>-</w:t>
      </w:r>
      <w:r>
        <w:t>той позиции</w:t>
      </w:r>
      <w:r w:rsidR="000B598F">
        <w:t>.</w:t>
      </w:r>
      <w:r w:rsidR="002649EE">
        <w:t xml:space="preserve"> ( </w:t>
      </w:r>
      <w:r w:rsidR="002649EE">
        <w:rPr>
          <w:lang w:val="en-US"/>
        </w:rPr>
        <w:t>i</w:t>
      </w:r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1B06E5" w:rsidP="00BC3227">
      <w:r>
        <w:fldChar w:fldCharType="begin"/>
      </w:r>
      <w:r>
        <w:instrText xml:space="preserve"> REF _Ref533239054 \r \h </w:instrText>
      </w:r>
      <w:r>
        <w:fldChar w:fldCharType="separate"/>
      </w:r>
      <w:r>
        <w:t>Таблица 5</w:t>
      </w:r>
      <w:r>
        <w:fldChar w:fldCharType="end"/>
      </w:r>
      <w:r w:rsidR="00901ED8">
        <w:t>.</w:t>
      </w:r>
      <w:r w:rsidR="00E63415">
        <w:t xml:space="preserve"> Исходный массив: </w:t>
      </w:r>
      <w:r w:rsidR="00907311">
        <w:t>8 3 4 2 6 7 4</w:t>
      </w:r>
    </w:p>
    <w:p w:rsidR="00291544" w:rsidRDefault="00291544" w:rsidP="00291544">
      <w:pPr>
        <w:pStyle w:val="a0"/>
      </w:pPr>
      <w:bookmarkStart w:id="42" w:name="_Ref533239054"/>
      <w:r>
        <w:t>Пример сортировки подсчетом.</w:t>
      </w:r>
      <w:bookmarkEnd w:id="42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565"/>
        <w:gridCol w:w="941"/>
        <w:gridCol w:w="940"/>
        <w:gridCol w:w="939"/>
        <w:gridCol w:w="939"/>
        <w:gridCol w:w="939"/>
        <w:gridCol w:w="939"/>
        <w:gridCol w:w="851"/>
      </w:tblGrid>
      <w:tr w:rsidR="00E12FB0" w:rsidTr="001B06E5">
        <w:trPr>
          <w:jc w:val="center"/>
        </w:trPr>
        <w:tc>
          <w:tcPr>
            <w:tcW w:w="1594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6488" w:type="dxa"/>
            <w:gridSpan w:val="7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Default="001B06E5" w:rsidP="00E12FB0">
            <w:pPr>
              <w:ind w:firstLine="0"/>
            </w:pPr>
            <w:r>
              <w:t>Номер элемента в массиве</w:t>
            </w:r>
          </w:p>
        </w:tc>
        <w:tc>
          <w:tcPr>
            <w:tcW w:w="941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5</w:t>
            </w:r>
          </w:p>
        </w:tc>
        <w:tc>
          <w:tcPr>
            <w:tcW w:w="851" w:type="dxa"/>
            <w:shd w:val="clear" w:color="auto" w:fill="auto"/>
          </w:tcPr>
          <w:p w:rsidR="001B06E5" w:rsidRPr="00901ED8" w:rsidRDefault="001B06E5" w:rsidP="00E12FB0">
            <w:pPr>
              <w:ind w:firstLine="0"/>
            </w:pPr>
            <w:r w:rsidRPr="00901ED8">
              <w:t>6</w:t>
            </w: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Default="001B06E5" w:rsidP="00E12FB0">
            <w:pPr>
              <w:ind w:firstLine="0"/>
            </w:pPr>
            <w:r>
              <w:t>Массив</w:t>
            </w:r>
          </w:p>
        </w:tc>
        <w:tc>
          <w:tcPr>
            <w:tcW w:w="6488" w:type="dxa"/>
            <w:gridSpan w:val="7"/>
            <w:shd w:val="clear" w:color="auto" w:fill="auto"/>
          </w:tcPr>
          <w:p w:rsidR="001B06E5" w:rsidRPr="00901ED8" w:rsidRDefault="001B06E5" w:rsidP="00E12FB0">
            <w:pPr>
              <w:ind w:firstLine="0"/>
            </w:pPr>
          </w:p>
        </w:tc>
      </w:tr>
      <w:tr w:rsidR="001B06E5" w:rsidTr="00907311">
        <w:trPr>
          <w:jc w:val="center"/>
        </w:trPr>
        <w:tc>
          <w:tcPr>
            <w:tcW w:w="1594" w:type="dxa"/>
          </w:tcPr>
          <w:p w:rsidR="001B06E5" w:rsidRPr="001B06E5" w:rsidRDefault="001B06E5" w:rsidP="001B06E5">
            <w:pPr>
              <w:ind w:firstLine="0"/>
            </w:pPr>
            <w:r>
              <w:t>Изначальный</w:t>
            </w:r>
          </w:p>
        </w:tc>
        <w:tc>
          <w:tcPr>
            <w:tcW w:w="941" w:type="dxa"/>
            <w:shd w:val="clear" w:color="auto" w:fill="D9D9D9" w:themeFill="background1" w:themeFillShade="D9"/>
          </w:tcPr>
          <w:p w:rsidR="001B06E5" w:rsidRDefault="001B06E5" w:rsidP="001B06E5">
            <w:pPr>
              <w:ind w:firstLine="0"/>
            </w:pPr>
            <w:r>
              <w:t>8</w:t>
            </w:r>
          </w:p>
        </w:tc>
        <w:tc>
          <w:tcPr>
            <w:tcW w:w="940" w:type="dxa"/>
            <w:shd w:val="clear" w:color="auto" w:fill="C4BC96" w:themeFill="background2" w:themeFillShade="BF"/>
          </w:tcPr>
          <w:p w:rsidR="001B06E5" w:rsidRDefault="001B06E5" w:rsidP="001B06E5">
            <w:pPr>
              <w:ind w:firstLine="0"/>
            </w:pPr>
            <w:r>
              <w:t>3</w:t>
            </w:r>
          </w:p>
        </w:tc>
        <w:tc>
          <w:tcPr>
            <w:tcW w:w="939" w:type="dxa"/>
            <w:shd w:val="clear" w:color="auto" w:fill="8DB3E2" w:themeFill="text2" w:themeFillTint="66"/>
          </w:tcPr>
          <w:p w:rsidR="001B06E5" w:rsidRDefault="001B06E5" w:rsidP="001B06E5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E5B8B7" w:themeFill="accent2" w:themeFillTint="66"/>
          </w:tcPr>
          <w:p w:rsidR="001B06E5" w:rsidRDefault="001B06E5" w:rsidP="001B06E5">
            <w:pPr>
              <w:ind w:firstLine="0"/>
            </w:pPr>
            <w:r>
              <w:t>2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1B06E5" w:rsidRDefault="001B06E5" w:rsidP="001B06E5">
            <w:pPr>
              <w:ind w:firstLine="0"/>
            </w:pPr>
            <w:r>
              <w:t>6</w:t>
            </w:r>
          </w:p>
        </w:tc>
        <w:tc>
          <w:tcPr>
            <w:tcW w:w="939" w:type="dxa"/>
            <w:shd w:val="clear" w:color="auto" w:fill="FBD4B4" w:themeFill="accent6" w:themeFillTint="66"/>
          </w:tcPr>
          <w:p w:rsidR="001B06E5" w:rsidRDefault="001B06E5" w:rsidP="001B06E5">
            <w:pPr>
              <w:ind w:firstLine="0"/>
            </w:pPr>
            <w:r>
              <w:t>7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1B06E5" w:rsidRDefault="001B06E5" w:rsidP="001B06E5">
            <w:pPr>
              <w:ind w:firstLine="0"/>
            </w:pPr>
            <w:r>
              <w:t>4</w:t>
            </w:r>
          </w:p>
        </w:tc>
      </w:tr>
      <w:tr w:rsidR="001B06E5" w:rsidTr="00907311">
        <w:trPr>
          <w:jc w:val="center"/>
        </w:trPr>
        <w:tc>
          <w:tcPr>
            <w:tcW w:w="1594" w:type="dxa"/>
          </w:tcPr>
          <w:p w:rsidR="001B06E5" w:rsidRPr="001B06E5" w:rsidRDefault="001B06E5" w:rsidP="00E12FB0">
            <w:pPr>
              <w:ind w:firstLine="0"/>
            </w:pPr>
            <w:r>
              <w:t>Подсчета</w:t>
            </w:r>
          </w:p>
        </w:tc>
        <w:tc>
          <w:tcPr>
            <w:tcW w:w="941" w:type="dxa"/>
            <w:shd w:val="clear" w:color="auto" w:fill="E5B8B7" w:themeFill="accent2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40" w:type="dxa"/>
            <w:shd w:val="clear" w:color="auto" w:fill="C4BC96" w:themeFill="background2" w:themeFillShade="BF"/>
          </w:tcPr>
          <w:p w:rsidR="001B06E5" w:rsidRPr="00901ED8" w:rsidRDefault="001B06E5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8DB3E2" w:themeFill="text2" w:themeFillTint="66"/>
          </w:tcPr>
          <w:p w:rsidR="001B06E5" w:rsidRPr="00901ED8" w:rsidRDefault="001B06E5" w:rsidP="00E12FB0">
            <w:pPr>
              <w:ind w:firstLine="0"/>
            </w:pPr>
            <w:r>
              <w:t>2</w:t>
            </w:r>
          </w:p>
        </w:tc>
        <w:tc>
          <w:tcPr>
            <w:tcW w:w="939" w:type="dxa"/>
            <w:shd w:val="clear" w:color="auto" w:fill="D6E3BC" w:themeFill="accent3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39" w:type="dxa"/>
            <w:shd w:val="clear" w:color="auto" w:fill="FBD4B4" w:themeFill="accent6" w:themeFillTint="66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939" w:type="dxa"/>
            <w:shd w:val="clear" w:color="auto" w:fill="D9D9D9" w:themeFill="background1" w:themeFillShade="D9"/>
          </w:tcPr>
          <w:p w:rsidR="001B06E5" w:rsidRPr="00901ED8" w:rsidRDefault="001B06E5" w:rsidP="00E12FB0">
            <w:pPr>
              <w:ind w:firstLine="0"/>
            </w:pPr>
            <w:r>
              <w:t>1</w:t>
            </w:r>
          </w:p>
        </w:tc>
        <w:tc>
          <w:tcPr>
            <w:tcW w:w="851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</w:p>
        </w:tc>
      </w:tr>
      <w:tr w:rsidR="001B06E5" w:rsidTr="001B06E5">
        <w:trPr>
          <w:jc w:val="center"/>
        </w:trPr>
        <w:tc>
          <w:tcPr>
            <w:tcW w:w="1594" w:type="dxa"/>
          </w:tcPr>
          <w:p w:rsidR="001B06E5" w:rsidRPr="001B06E5" w:rsidRDefault="001B06E5" w:rsidP="00E12FB0">
            <w:pPr>
              <w:ind w:firstLine="0"/>
            </w:pPr>
            <w:r>
              <w:t>Изначальный(отсортированный)</w:t>
            </w:r>
          </w:p>
        </w:tc>
        <w:tc>
          <w:tcPr>
            <w:tcW w:w="941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2</w:t>
            </w:r>
          </w:p>
        </w:tc>
        <w:tc>
          <w:tcPr>
            <w:tcW w:w="940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3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4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Pr="00901ED8" w:rsidRDefault="001B06E5" w:rsidP="00E12FB0">
            <w:pPr>
              <w:ind w:firstLine="0"/>
            </w:pPr>
            <w:r>
              <w:t>6</w:t>
            </w:r>
          </w:p>
        </w:tc>
        <w:tc>
          <w:tcPr>
            <w:tcW w:w="939" w:type="dxa"/>
            <w:shd w:val="clear" w:color="auto" w:fill="FFFFFF" w:themeFill="background1"/>
          </w:tcPr>
          <w:p w:rsidR="001B06E5" w:rsidRDefault="001B06E5" w:rsidP="00E12FB0">
            <w:pPr>
              <w:ind w:firstLine="0"/>
            </w:pPr>
            <w: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1B06E5" w:rsidRDefault="001B06E5" w:rsidP="00E12FB0">
            <w:pPr>
              <w:ind w:firstLine="0"/>
            </w:pPr>
            <w:r>
              <w:t>8</w:t>
            </w: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 xml:space="preserve">: </w:t>
      </w:r>
      <w:r w:rsidR="00907311">
        <w:t>2 3 4 4 6 7 8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3" w:name="_Toc533273248"/>
      <w:bookmarkStart w:id="44" w:name="_Toc533274533"/>
      <w:bookmarkStart w:id="45" w:name="_Toc533274920"/>
      <w:r>
        <w:t>Быстрая сортировка</w:t>
      </w:r>
      <w:bookmarkEnd w:id="43"/>
      <w:bookmarkEnd w:id="44"/>
      <w:bookmarkEnd w:id="45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 w:rsidR="00E41742">
        <w:t xml:space="preserve">алгоритм, выполняющий сортировку массива. </w:t>
      </w:r>
      <w:r>
        <w:t>Сложность сортировки:</w:t>
      </w:r>
      <w:r w:rsidRPr="00B84A3F">
        <w:t xml:space="preserve"> </w:t>
      </w:r>
      <w:r w:rsidR="00E41742">
        <w:rPr>
          <w:rFonts w:cs="Times New Roman"/>
        </w:rPr>
        <w:t>О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r w:rsidR="00E41742">
        <w:rPr>
          <w:rFonts w:cs="Times New Roman"/>
        </w:rPr>
        <w:t>О</w:t>
      </w:r>
      <w:r w:rsidR="00481E03" w:rsidRPr="00B84A3F">
        <w:t>(</w:t>
      </w:r>
      <w:r w:rsidR="00011DAA">
        <w:t>1)</w:t>
      </w:r>
      <w:r w:rsidR="00871960">
        <w:t>.</w:t>
      </w:r>
    </w:p>
    <w:p w:rsidR="00236DF6" w:rsidRDefault="00BC3227" w:rsidP="00BC3227">
      <w:r>
        <w:t xml:space="preserve">Алгоритм: </w:t>
      </w:r>
    </w:p>
    <w:p w:rsidR="00B16C4F" w:rsidRDefault="00236DF6" w:rsidP="00B16C4F">
      <w:pPr>
        <w:pStyle w:val="ac"/>
        <w:numPr>
          <w:ilvl w:val="6"/>
          <w:numId w:val="1"/>
        </w:numPr>
        <w:ind w:left="1134"/>
      </w:pPr>
      <w:r>
        <w:t xml:space="preserve">Выбираем </w:t>
      </w:r>
      <w:r w:rsidR="00B16C4F">
        <w:t xml:space="preserve">средний элемент </w:t>
      </w:r>
      <w:r>
        <w:t>и делим массив на две час</w:t>
      </w:r>
      <w:r w:rsidR="00967DF7">
        <w:t xml:space="preserve">ти. </w:t>
      </w:r>
    </w:p>
    <w:p w:rsidR="00236DF6" w:rsidRDefault="00236DF6" w:rsidP="00B16C4F">
      <w:pPr>
        <w:pStyle w:val="ac"/>
        <w:numPr>
          <w:ilvl w:val="6"/>
          <w:numId w:val="1"/>
        </w:numPr>
        <w:ind w:left="1134"/>
      </w:pPr>
      <w:r>
        <w:t xml:space="preserve">Перемещаем все элементы больше </w:t>
      </w:r>
      <w:r w:rsidR="00722BBC">
        <w:t xml:space="preserve">среднего </w:t>
      </w:r>
      <w:r>
        <w:t xml:space="preserve">справа от него, а все элементы меньше </w:t>
      </w:r>
      <w:r w:rsidR="00722BBC">
        <w:t>влево.</w:t>
      </w:r>
    </w:p>
    <w:p w:rsidR="002271E6" w:rsidRDefault="00722BBC" w:rsidP="00722BBC">
      <w:pPr>
        <w:pStyle w:val="ac"/>
        <w:numPr>
          <w:ilvl w:val="6"/>
          <w:numId w:val="1"/>
        </w:numPr>
        <w:ind w:left="1134"/>
      </w:pPr>
      <w:r w:rsidRPr="00722BBC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236DF6" w:rsidRDefault="00A663DE" w:rsidP="00236DF6">
      <w:pPr>
        <w:pStyle w:val="ac"/>
        <w:numPr>
          <w:ilvl w:val="6"/>
          <w:numId w:val="1"/>
        </w:numPr>
        <w:ind w:left="1134"/>
      </w:pPr>
      <w:r>
        <w:t>Массив считается отсортированным, когда в каждой части останется по 1 элементу.</w:t>
      </w:r>
    </w:p>
    <w:p w:rsidR="0022620D" w:rsidRDefault="00291544" w:rsidP="00873EB0">
      <w:r>
        <w:t>Пример:</w:t>
      </w:r>
      <w:r w:rsidR="00722BBC">
        <w:t xml:space="preserve"> </w:t>
      </w:r>
      <w:r w:rsidR="00722BBC">
        <w:fldChar w:fldCharType="begin"/>
      </w:r>
      <w:r w:rsidR="00722BBC">
        <w:instrText xml:space="preserve"> REF _Ref533239146 \r \h </w:instrText>
      </w:r>
      <w:r w:rsidR="00722BBC">
        <w:fldChar w:fldCharType="separate"/>
      </w:r>
      <w:r w:rsidR="00722BBC">
        <w:t>Таблица 6</w:t>
      </w:r>
      <w:r w:rsidR="00722BBC">
        <w:fldChar w:fldCharType="end"/>
      </w:r>
      <w:r w:rsidR="00901ED8">
        <w:t>.</w:t>
      </w:r>
      <w:r w:rsidR="000725BB">
        <w:t xml:space="preserve"> Исходный массив: </w:t>
      </w:r>
      <w:r w:rsidR="00A317DB">
        <w:t>9 8 6 4 2 1 1</w:t>
      </w:r>
    </w:p>
    <w:p w:rsidR="00A317DB" w:rsidRDefault="00A317DB" w:rsidP="00873EB0"/>
    <w:p w:rsidR="00BD41DB" w:rsidRDefault="00BD41DB" w:rsidP="00BD41DB">
      <w:pPr>
        <w:pStyle w:val="a0"/>
      </w:pPr>
      <w:bookmarkStart w:id="46" w:name="_Ref533239146"/>
      <w:r>
        <w:t>Пример быстрой сортировки</w:t>
      </w:r>
      <w:bookmarkEnd w:id="46"/>
    </w:p>
    <w:tbl>
      <w:tblPr>
        <w:tblStyle w:val="afd"/>
        <w:tblW w:w="0" w:type="auto"/>
        <w:tblLayout w:type="fixed"/>
        <w:tblLook w:val="04A0" w:firstRow="1" w:lastRow="0" w:firstColumn="1" w:lastColumn="0" w:noHBand="0" w:noVBand="1"/>
      </w:tblPr>
      <w:tblGrid>
        <w:gridCol w:w="1224"/>
        <w:gridCol w:w="444"/>
        <w:gridCol w:w="425"/>
        <w:gridCol w:w="425"/>
        <w:gridCol w:w="425"/>
        <w:gridCol w:w="426"/>
        <w:gridCol w:w="425"/>
        <w:gridCol w:w="425"/>
        <w:gridCol w:w="6797"/>
      </w:tblGrid>
      <w:tr w:rsidR="00A317DB" w:rsidTr="007D4155">
        <w:tc>
          <w:tcPr>
            <w:tcW w:w="1224" w:type="dxa"/>
          </w:tcPr>
          <w:p w:rsidR="00A317DB" w:rsidRDefault="00A317DB" w:rsidP="007D4155">
            <w:pPr>
              <w:ind w:firstLine="0"/>
            </w:pPr>
            <w:r>
              <w:t>№ шага</w:t>
            </w:r>
          </w:p>
        </w:tc>
        <w:tc>
          <w:tcPr>
            <w:tcW w:w="2995" w:type="dxa"/>
            <w:gridSpan w:val="7"/>
          </w:tcPr>
          <w:p w:rsidR="00A317DB" w:rsidRDefault="00A317DB" w:rsidP="007D4155">
            <w:pPr>
              <w:ind w:firstLine="0"/>
            </w:pPr>
            <w:r>
              <w:t>Массив элементов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>Словестное описание шагов</w:t>
            </w:r>
          </w:p>
        </w:tc>
      </w:tr>
      <w:tr w:rsidR="00A317DB" w:rsidTr="001E4B96">
        <w:tc>
          <w:tcPr>
            <w:tcW w:w="1224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44" w:type="dxa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>Ввод изначального массива</w:t>
            </w:r>
          </w:p>
        </w:tc>
      </w:tr>
      <w:tr w:rsidR="00A317DB" w:rsidTr="001E4B96">
        <w:tc>
          <w:tcPr>
            <w:tcW w:w="1224" w:type="dxa"/>
          </w:tcPr>
          <w:p w:rsidR="00A317DB" w:rsidRPr="00A317DB" w:rsidRDefault="00A317DB" w:rsidP="007D4155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44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FFFFFF" w:themeFill="background1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6797" w:type="dxa"/>
          </w:tcPr>
          <w:p w:rsidR="00A317DB" w:rsidRPr="00A317DB" w:rsidRDefault="00A317DB" w:rsidP="00A317DB">
            <w:pPr>
              <w:ind w:firstLine="0"/>
            </w:pPr>
            <w:r w:rsidRPr="00A317DB">
              <w:t>Средний элемент</w:t>
            </w:r>
            <w:r>
              <w:t xml:space="preserve"> 4 Меняем местами большие и меньшие элементы 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44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9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A317DB" w:rsidP="007D4155">
            <w:pPr>
              <w:ind w:firstLine="0"/>
            </w:pPr>
            <w:r>
              <w:t xml:space="preserve">8 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A317DB" w:rsidP="007D4155">
            <w:pPr>
              <w:ind w:firstLine="0"/>
            </w:pPr>
            <w:r>
              <w:t>6</w:t>
            </w:r>
          </w:p>
        </w:tc>
        <w:tc>
          <w:tcPr>
            <w:tcW w:w="6797" w:type="dxa"/>
          </w:tcPr>
          <w:p w:rsidR="00A317DB" w:rsidRDefault="00A317DB" w:rsidP="007D4155">
            <w:pPr>
              <w:ind w:firstLine="0"/>
            </w:pPr>
            <w:r>
              <w:t xml:space="preserve">Рассматриваем элементы большей и меньшей части. </w:t>
            </w:r>
            <w:r w:rsidR="001E4B96">
              <w:t>Заново выб</w:t>
            </w:r>
            <w:r>
              <w:t>и</w:t>
            </w:r>
            <w:r w:rsidR="001E4B96">
              <w:t>р</w:t>
            </w:r>
            <w:r>
              <w:t>аем элемент середины для каждой</w:t>
            </w:r>
          </w:p>
          <w:p w:rsidR="00A317DB" w:rsidRDefault="00A317DB" w:rsidP="007D4155">
            <w:pPr>
              <w:ind w:firstLine="0"/>
            </w:pPr>
            <w:r>
              <w:t>В меньшей: 1</w:t>
            </w:r>
          </w:p>
          <w:p w:rsidR="00A317DB" w:rsidRDefault="00A317DB" w:rsidP="007D4155">
            <w:pPr>
              <w:ind w:firstLine="0"/>
            </w:pPr>
            <w:r>
              <w:t>В большей: 8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44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D9D9D9" w:themeFill="background1" w:themeFillShade="D9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D9D9D9" w:themeFill="background1" w:themeFillShade="D9"/>
          </w:tcPr>
          <w:p w:rsidR="00A317DB" w:rsidRDefault="001E4B96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9</w:t>
            </w:r>
          </w:p>
        </w:tc>
        <w:tc>
          <w:tcPr>
            <w:tcW w:w="6797" w:type="dxa"/>
          </w:tcPr>
          <w:p w:rsidR="00A317DB" w:rsidRDefault="001E4B96" w:rsidP="001E4B96">
            <w:pPr>
              <w:ind w:firstLine="0"/>
            </w:pPr>
            <w:r>
              <w:t>Рассматриваем элементы большей и меньшей части (для каждой из частей). Заново выбираем элемент середины для каждой.</w:t>
            </w:r>
          </w:p>
        </w:tc>
      </w:tr>
      <w:tr w:rsidR="00A317DB" w:rsidTr="001E4B96">
        <w:tc>
          <w:tcPr>
            <w:tcW w:w="1224" w:type="dxa"/>
          </w:tcPr>
          <w:p w:rsidR="00A317DB" w:rsidRDefault="001E4B96" w:rsidP="007D4155">
            <w:pPr>
              <w:ind w:firstLine="0"/>
            </w:pPr>
            <w:r>
              <w:t>5</w:t>
            </w:r>
          </w:p>
        </w:tc>
        <w:tc>
          <w:tcPr>
            <w:tcW w:w="444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1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3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4</w:t>
            </w:r>
          </w:p>
        </w:tc>
        <w:tc>
          <w:tcPr>
            <w:tcW w:w="426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6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8</w:t>
            </w:r>
          </w:p>
        </w:tc>
        <w:tc>
          <w:tcPr>
            <w:tcW w:w="425" w:type="dxa"/>
            <w:shd w:val="clear" w:color="auto" w:fill="A6A6A6" w:themeFill="background1" w:themeFillShade="A6"/>
          </w:tcPr>
          <w:p w:rsidR="00A317DB" w:rsidRDefault="001E4B96" w:rsidP="007D4155">
            <w:pPr>
              <w:ind w:firstLine="0"/>
            </w:pPr>
            <w:r>
              <w:t>9</w:t>
            </w:r>
          </w:p>
        </w:tc>
        <w:tc>
          <w:tcPr>
            <w:tcW w:w="6797" w:type="dxa"/>
          </w:tcPr>
          <w:p w:rsidR="00A317DB" w:rsidRDefault="001E4B96" w:rsidP="007D4155">
            <w:pPr>
              <w:ind w:firstLine="0"/>
            </w:pPr>
            <w:r>
              <w:t>Оставшиеся разбиты на массивы по одному элементу. Значит массив отсортирован.</w:t>
            </w:r>
          </w:p>
        </w:tc>
      </w:tr>
    </w:tbl>
    <w:p w:rsidR="00A317DB" w:rsidRPr="00A317DB" w:rsidRDefault="00A317DB" w:rsidP="00A317DB"/>
    <w:p w:rsidR="00D130B5" w:rsidRPr="00BC3227" w:rsidRDefault="00974EEB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 xml:space="preserve">: </w:t>
      </w:r>
      <w:r w:rsidR="001E4B96">
        <w:t>1 1 3 4 6 8 9</w:t>
      </w:r>
    </w:p>
    <w:p w:rsidR="00352953" w:rsidRDefault="00352953" w:rsidP="00352953">
      <w:pPr>
        <w:pStyle w:val="3"/>
      </w:pPr>
      <w:bookmarkStart w:id="47" w:name="_Toc533273249"/>
      <w:bookmarkStart w:id="48" w:name="_Toc533274534"/>
      <w:bookmarkStart w:id="49" w:name="_Toc533274921"/>
      <w:r>
        <w:t>Сортировка слиянием</w:t>
      </w:r>
      <w:bookmarkEnd w:id="47"/>
      <w:bookmarkEnd w:id="48"/>
      <w:bookmarkEnd w:id="49"/>
    </w:p>
    <w:p w:rsidR="00BC3227" w:rsidRDefault="00BC3227" w:rsidP="00BC3227">
      <w:r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1E4B96">
        <w:t>алгоритм, реализующий сортировку по принципу слияния двух частей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="001E4B96">
        <w:rPr>
          <w:rFonts w:cs="Times New Roman"/>
        </w:rPr>
        <w:t>О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1E4B96">
        <w:rPr>
          <w:rFonts w:cs="Times New Roman"/>
        </w:rPr>
        <w:t>О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 w:rsidR="00FE2422">
        <w:t>.</w:t>
      </w:r>
    </w:p>
    <w:p w:rsidR="00BC3227" w:rsidRDefault="00BC3227" w:rsidP="00BC3227">
      <w:r>
        <w:t xml:space="preserve">Алгоритм: 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Сортируемый массив разбивается на две части примерно одинакового размера;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Каждая из получившихся частей сортируется отдельно, тем же самым алгоритмом;</w:t>
      </w:r>
    </w:p>
    <w:p w:rsidR="001E4B96" w:rsidRPr="001E4B96" w:rsidRDefault="001E4B96" w:rsidP="001E4B96">
      <w:pPr>
        <w:numPr>
          <w:ilvl w:val="0"/>
          <w:numId w:val="9"/>
        </w:numPr>
      </w:pPr>
      <w:r w:rsidRPr="001E4B96">
        <w:t>Два упорядоченных массива половинного размера соединяю</w:t>
      </w:r>
      <w:r>
        <w:t>тся в один. А именно поочередно сравнивают по два элемента разных частей массива и записывают наименьший из их. Если один из массивов закончился, то в хвост записывают оставшиеся значения из другой части.</w:t>
      </w:r>
    </w:p>
    <w:p w:rsidR="00BC3227" w:rsidRDefault="00BC3227" w:rsidP="000725BB">
      <w:r>
        <w:t>Пример:</w:t>
      </w:r>
      <w:r w:rsidR="001E4B96">
        <w:t xml:space="preserve"> </w:t>
      </w:r>
      <w:r w:rsidR="001E4B96">
        <w:fldChar w:fldCharType="begin"/>
      </w:r>
      <w:r w:rsidR="001E4B96">
        <w:instrText xml:space="preserve"> REF _Ref533239157 \r \h </w:instrText>
      </w:r>
      <w:r w:rsidR="001E4B96">
        <w:fldChar w:fldCharType="separate"/>
      </w:r>
      <w:r w:rsidR="001E4B96">
        <w:t>Таблица 7</w:t>
      </w:r>
      <w:r w:rsidR="001E4B96">
        <w:fldChar w:fldCharType="end"/>
      </w:r>
      <w:r w:rsidR="00901ED8">
        <w:t>.</w:t>
      </w:r>
      <w:r w:rsidR="000725BB">
        <w:t xml:space="preserve"> Исходный массив: </w:t>
      </w:r>
      <w:r w:rsidR="001E4B96">
        <w:t>8 3 4 2 6 7 4</w:t>
      </w:r>
    </w:p>
    <w:p w:rsidR="00135D98" w:rsidRDefault="00135D98" w:rsidP="00135D98">
      <w:pPr>
        <w:pStyle w:val="a0"/>
      </w:pPr>
      <w:bookmarkStart w:id="50" w:name="_Ref533239157"/>
      <w:r>
        <w:t>Пример сортировки слиянием</w:t>
      </w:r>
      <w:bookmarkEnd w:id="50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002"/>
        <w:gridCol w:w="336"/>
        <w:gridCol w:w="336"/>
        <w:gridCol w:w="336"/>
        <w:gridCol w:w="336"/>
        <w:gridCol w:w="336"/>
        <w:gridCol w:w="336"/>
        <w:gridCol w:w="336"/>
        <w:gridCol w:w="6538"/>
      </w:tblGrid>
      <w:tr w:rsidR="00CE3832" w:rsidTr="00CE3832"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№ шага</w:t>
            </w:r>
          </w:p>
        </w:tc>
        <w:tc>
          <w:tcPr>
            <w:tcW w:w="0" w:type="auto"/>
            <w:gridSpan w:val="7"/>
          </w:tcPr>
          <w:p w:rsidR="00CE3832" w:rsidRDefault="00CE3832" w:rsidP="001E4B96">
            <w:pPr>
              <w:ind w:firstLine="0"/>
            </w:pPr>
            <w:r>
              <w:t>Массив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1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8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3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2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6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7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1E4B96">
            <w:pPr>
              <w:ind w:firstLine="0"/>
            </w:pPr>
            <w:r>
              <w:t>Ввод массива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Разбили на две части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Разбили каждую часть еще на две части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lastRenderedPageBreak/>
              <w:t>4</w:t>
            </w:r>
          </w:p>
        </w:tc>
        <w:tc>
          <w:tcPr>
            <w:tcW w:w="0" w:type="auto"/>
            <w:shd w:val="clear" w:color="auto" w:fill="808080" w:themeFill="background1" w:themeFillShade="80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595959" w:themeFill="text1" w:themeFillTint="A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943634" w:themeFill="accent2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Остались массивы по одному элементу. Начинаем сливать их</w:t>
            </w: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5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E36C0A" w:themeFill="accent6" w:themeFillShade="BF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</w:p>
        </w:tc>
      </w:tr>
      <w:tr w:rsidR="00CE3832" w:rsidTr="00CE3832"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2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3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4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6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7</w:t>
            </w:r>
          </w:p>
        </w:tc>
        <w:tc>
          <w:tcPr>
            <w:tcW w:w="0" w:type="auto"/>
            <w:shd w:val="clear" w:color="auto" w:fill="FFFFFF" w:themeFill="background1"/>
          </w:tcPr>
          <w:p w:rsidR="00CE3832" w:rsidRDefault="00CE3832" w:rsidP="00CE3832">
            <w:pPr>
              <w:ind w:firstLine="0"/>
            </w:pPr>
            <w:r>
              <w:t>8</w:t>
            </w:r>
          </w:p>
        </w:tc>
        <w:tc>
          <w:tcPr>
            <w:tcW w:w="0" w:type="auto"/>
          </w:tcPr>
          <w:p w:rsidR="00CE3832" w:rsidRDefault="00CE3832" w:rsidP="00CE3832">
            <w:pPr>
              <w:ind w:firstLine="0"/>
            </w:pPr>
            <w:r>
              <w:t>Окончательное слияние</w:t>
            </w:r>
          </w:p>
        </w:tc>
      </w:tr>
    </w:tbl>
    <w:p w:rsidR="001E4B96" w:rsidRPr="001E4B96" w:rsidRDefault="001E4B96" w:rsidP="001E4B96"/>
    <w:p w:rsidR="00873EB0" w:rsidRDefault="00D02807" w:rsidP="00873EB0">
      <w:pPr>
        <w:pStyle w:val="afa"/>
        <w:spacing w:before="120"/>
        <w:ind w:firstLine="709"/>
      </w:pPr>
      <w:r>
        <w:t>Отсортированный массив</w:t>
      </w:r>
      <w:r w:rsidRPr="00901ED8">
        <w:t xml:space="preserve">: </w:t>
      </w:r>
      <w:r w:rsidR="00CE3832">
        <w:t>2 3 4 4 6 7 8</w:t>
      </w:r>
    </w:p>
    <w:p w:rsidR="00020B49" w:rsidRPr="00BC3227" w:rsidRDefault="00873EB0" w:rsidP="00873EB0">
      <w:pPr>
        <w:spacing w:after="200" w:line="276" w:lineRule="auto"/>
        <w:ind w:firstLine="0"/>
        <w:jc w:val="left"/>
      </w:pPr>
      <w:r>
        <w:br w:type="page"/>
      </w:r>
    </w:p>
    <w:p w:rsidR="00A12651" w:rsidRDefault="00A12651" w:rsidP="00A12651">
      <w:pPr>
        <w:pStyle w:val="2"/>
      </w:pPr>
      <w:bookmarkStart w:id="51" w:name="_Toc533273250"/>
      <w:bookmarkStart w:id="52" w:name="_Toc533274535"/>
      <w:bookmarkStart w:id="53" w:name="_Toc533274922"/>
      <w:r>
        <w:lastRenderedPageBreak/>
        <w:t>Описание функций</w:t>
      </w:r>
      <w:bookmarkEnd w:id="51"/>
      <w:bookmarkEnd w:id="52"/>
      <w:bookmarkEnd w:id="53"/>
      <w:r w:rsidR="00480391">
        <w:rPr>
          <w:lang w:val="en-US"/>
        </w:rPr>
        <w:t xml:space="preserve"> </w:t>
      </w:r>
    </w:p>
    <w:p w:rsidR="00496B36" w:rsidRPr="00D37704" w:rsidRDefault="007D4155" w:rsidP="00D37704">
      <w:pPr>
        <w:pStyle w:val="ab"/>
      </w:pPr>
      <w:r w:rsidRPr="00D37704">
        <w:t>void pick(ULONGLONG a[], int *b, int n)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выбором для массива.</w:t>
      </w:r>
    </w:p>
    <w:p w:rsidR="007D4155" w:rsidRDefault="007D4155" w:rsidP="007D4155">
      <w:r w:rsidRPr="007F5269">
        <w:rPr>
          <w:b/>
        </w:rPr>
        <w:t>Входные параметры:</w:t>
      </w:r>
      <w:r>
        <w:t xml:space="preserve">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длина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D37704" w:rsidRDefault="007D4155" w:rsidP="00D37704">
      <w:pPr>
        <w:pStyle w:val="ab"/>
      </w:pPr>
      <w:r w:rsidRPr="00D37704">
        <w:t>void paste(ULONGLONG a[], int n, int *b)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вставками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длина массива.</w:t>
      </w:r>
    </w:p>
    <w:p w:rsidR="007D4155" w:rsidRP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D37704" w:rsidRDefault="007D4155" w:rsidP="00D37704">
      <w:pPr>
        <w:pStyle w:val="ab"/>
      </w:pPr>
      <w:r w:rsidRPr="00D37704">
        <w:t>void bubble_sort(ULONGLONG a[],int *b,  int n)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пузырьком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длина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r w:rsidRPr="00D37704">
        <w:t>void counting_sort(ULONGLONG a[], int *b, int n)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сортировку </w:t>
      </w:r>
      <w:r w:rsidR="000E4FC5">
        <w:t>подсчетом</w:t>
      </w:r>
      <w:r>
        <w:t xml:space="preserve">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7D4155" w:rsidP="007D4155">
      <w:r>
        <w:rPr>
          <w:lang w:val="en-US"/>
        </w:rPr>
        <w:t>n</w:t>
      </w:r>
      <w:r>
        <w:t xml:space="preserve"> </w:t>
      </w:r>
      <w:r w:rsidRPr="007D4155">
        <w:t>–</w:t>
      </w:r>
      <w:r>
        <w:t xml:space="preserve"> длина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r w:rsidRPr="00D37704">
        <w:t>void merge(ULONGLONG a[], int *b, int l, int m, int r)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>слияние 2 частей</w:t>
      </w:r>
      <w:r>
        <w:t xml:space="preserve">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0E4FC5" w:rsidRDefault="000E4FC5" w:rsidP="000E4FC5">
      <w:r>
        <w:rPr>
          <w:lang w:val="en-US"/>
        </w:rPr>
        <w:t>l</w:t>
      </w:r>
      <w:r>
        <w:t xml:space="preserve"> </w:t>
      </w:r>
      <w:r w:rsidRPr="007D4155">
        <w:t>–</w:t>
      </w:r>
      <w:r>
        <w:t xml:space="preserve"> левая граница массива.</w:t>
      </w:r>
    </w:p>
    <w:p w:rsidR="000E4FC5" w:rsidRPr="000E4FC5" w:rsidRDefault="000E4FC5" w:rsidP="000E4FC5">
      <w:r>
        <w:rPr>
          <w:lang w:val="en-US"/>
        </w:rPr>
        <w:t>r</w:t>
      </w:r>
      <w:r>
        <w:t xml:space="preserve"> </w:t>
      </w:r>
      <w:r w:rsidRPr="000E4FC5">
        <w:t xml:space="preserve">- </w:t>
      </w:r>
      <w:r>
        <w:t>правая граница массива.</w:t>
      </w:r>
    </w:p>
    <w:p w:rsidR="007D4155" w:rsidRPr="000E4FC5" w:rsidRDefault="000E4FC5" w:rsidP="007D4155">
      <w:r>
        <w:rPr>
          <w:lang w:val="en-US"/>
        </w:rPr>
        <w:lastRenderedPageBreak/>
        <w:t>m</w:t>
      </w:r>
      <w:r w:rsidRPr="00D37704">
        <w:t xml:space="preserve">- </w:t>
      </w:r>
      <w:r>
        <w:t>выбранная середина массива</w:t>
      </w:r>
    </w:p>
    <w:p w:rsidR="007D4155" w:rsidRPr="007D4155" w:rsidRDefault="007D4155" w:rsidP="007D4155">
      <w:pPr>
        <w:rPr>
          <w:lang w:val="en-US"/>
        </w:rPr>
      </w:pPr>
      <w:r w:rsidRPr="007F5269">
        <w:rPr>
          <w:b/>
        </w:rPr>
        <w:t>Выходные</w:t>
      </w:r>
      <w:r w:rsidRPr="007F5269">
        <w:rPr>
          <w:b/>
          <w:lang w:val="en-US"/>
        </w:rPr>
        <w:t xml:space="preserve"> </w:t>
      </w:r>
      <w:r w:rsidRPr="007F5269">
        <w:rPr>
          <w:b/>
        </w:rPr>
        <w:t>данные</w:t>
      </w:r>
      <w:r w:rsidRPr="007D4155">
        <w:rPr>
          <w:lang w:val="en-US"/>
        </w:rPr>
        <w:t xml:space="preserve">: </w:t>
      </w:r>
      <w:r>
        <w:t>отсутствуют</w:t>
      </w:r>
      <w:r w:rsidRPr="007D4155">
        <w:rPr>
          <w:lang w:val="en-US"/>
        </w:rPr>
        <w:t>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  <w:lang w:val="en-US"/>
        </w:rPr>
      </w:pPr>
    </w:p>
    <w:p w:rsidR="007D4155" w:rsidRPr="000E4FC5" w:rsidRDefault="007D4155" w:rsidP="00D37704">
      <w:pPr>
        <w:pStyle w:val="ab"/>
        <w:rPr>
          <w:rFonts w:ascii="Consolas" w:hAnsi="Consolas" w:cs="Consolas"/>
          <w:color w:val="B4B4B4"/>
          <w:szCs w:val="24"/>
          <w:highlight w:val="black"/>
        </w:rPr>
      </w:pPr>
      <w:r w:rsidRPr="00D37704">
        <w:t>void merge_sort(ULONGLONG a[], int l, int r, int *b)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сортировку </w:t>
      </w:r>
      <w:r w:rsidR="000E4FC5">
        <w:t xml:space="preserve">слиянием </w:t>
      </w:r>
      <w:r>
        <w:t>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0E4FC5" w:rsidP="007D4155">
      <w:r>
        <w:rPr>
          <w:lang w:val="en-US"/>
        </w:rPr>
        <w:t>l</w:t>
      </w:r>
      <w:r w:rsidR="007D4155">
        <w:t xml:space="preserve"> </w:t>
      </w:r>
      <w:r w:rsidR="007D4155" w:rsidRPr="007D4155">
        <w:t>–</w:t>
      </w:r>
      <w:r w:rsidR="007D4155">
        <w:t xml:space="preserve"> </w:t>
      </w:r>
      <w:r>
        <w:t>левая граница массива.</w:t>
      </w:r>
    </w:p>
    <w:p w:rsidR="000E4FC5" w:rsidRPr="000E4FC5" w:rsidRDefault="000E4FC5" w:rsidP="007D4155">
      <w:r>
        <w:rPr>
          <w:lang w:val="en-US"/>
        </w:rPr>
        <w:t>r</w:t>
      </w:r>
      <w:r>
        <w:t xml:space="preserve"> </w:t>
      </w:r>
      <w:r w:rsidRPr="000E4FC5">
        <w:t xml:space="preserve">- </w:t>
      </w:r>
      <w:r>
        <w:t>правая граница массива.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r w:rsidRPr="00D37704">
        <w:t>void hoarasort(ULONGLONG* a, int *b, int first, int last)</w:t>
      </w:r>
    </w:p>
    <w:p w:rsidR="007D4155" w:rsidRDefault="007D4155" w:rsidP="007D4155">
      <w:r w:rsidRPr="007F5269">
        <w:rPr>
          <w:b/>
        </w:rPr>
        <w:t>Назначение</w:t>
      </w:r>
      <w:r>
        <w:t>: реализует сортировку выбором для массива.</w:t>
      </w:r>
    </w:p>
    <w:p w:rsidR="007D4155" w:rsidRDefault="007D4155" w:rsidP="007D4155">
      <w:r w:rsidRPr="007F5269">
        <w:rPr>
          <w:b/>
        </w:rPr>
        <w:t>Входные параметры</w:t>
      </w:r>
      <w:r>
        <w:t>: а – массив с основными значениями.</w:t>
      </w:r>
    </w:p>
    <w:p w:rsidR="007D4155" w:rsidRDefault="007D4155" w:rsidP="007D4155">
      <w:r>
        <w:rPr>
          <w:lang w:val="en-US"/>
        </w:rPr>
        <w:t>b</w:t>
      </w:r>
      <w:r w:rsidRPr="007D4155">
        <w:t xml:space="preserve"> – </w:t>
      </w:r>
      <w:r>
        <w:t>массив индексов.</w:t>
      </w:r>
    </w:p>
    <w:p w:rsidR="007D4155" w:rsidRDefault="000E4FC5" w:rsidP="007D4155">
      <w:r>
        <w:rPr>
          <w:lang w:val="en-US"/>
        </w:rPr>
        <w:t>first</w:t>
      </w:r>
      <w:r w:rsidR="007D4155">
        <w:t xml:space="preserve"> </w:t>
      </w:r>
      <w:r w:rsidR="007D4155" w:rsidRPr="007D4155">
        <w:t>–</w:t>
      </w:r>
      <w:r w:rsidR="007D4155">
        <w:t xml:space="preserve"> </w:t>
      </w:r>
      <w:r>
        <w:t>индекс первого элемента</w:t>
      </w:r>
      <w:r w:rsidR="007D4155">
        <w:t>.</w:t>
      </w:r>
    </w:p>
    <w:p w:rsidR="000E4FC5" w:rsidRPr="000E4FC5" w:rsidRDefault="000E4FC5" w:rsidP="007D4155">
      <w:r>
        <w:rPr>
          <w:lang w:val="en-US"/>
        </w:rPr>
        <w:t>last</w:t>
      </w:r>
      <w:r w:rsidRPr="00D37704">
        <w:t xml:space="preserve"> – </w:t>
      </w:r>
      <w:r>
        <w:t>индекс последнего элемента.</w:t>
      </w:r>
    </w:p>
    <w:p w:rsidR="007D4155" w:rsidRPr="00D37704" w:rsidRDefault="007D4155" w:rsidP="007D4155">
      <w:r w:rsidRPr="007F5269">
        <w:rPr>
          <w:b/>
        </w:rPr>
        <w:t>Выходные</w:t>
      </w:r>
      <w:r w:rsidRPr="00D37704">
        <w:rPr>
          <w:b/>
        </w:rPr>
        <w:t xml:space="preserve"> </w:t>
      </w:r>
      <w:r w:rsidRPr="007F5269">
        <w:rPr>
          <w:b/>
        </w:rPr>
        <w:t>данные</w:t>
      </w:r>
      <w:r w:rsidRPr="00D37704">
        <w:t xml:space="preserve">: </w:t>
      </w:r>
      <w:r>
        <w:t>отсутствуют</w:t>
      </w:r>
      <w:r w:rsidRPr="00D37704">
        <w:t>.</w:t>
      </w:r>
    </w:p>
    <w:p w:rsidR="007D4155" w:rsidRPr="00D37704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0E4FC5" w:rsidP="00D37704">
      <w:pPr>
        <w:pStyle w:val="ab"/>
      </w:pPr>
      <w:r w:rsidRPr="00D37704">
        <w:t>i</w:t>
      </w:r>
      <w:r w:rsidR="007D4155" w:rsidRPr="00D37704">
        <w:t>nt</w:t>
      </w:r>
      <w:r w:rsidRPr="00D37704">
        <w:t xml:space="preserve"> </w:t>
      </w:r>
      <w:r w:rsidR="007D4155" w:rsidRPr="00D37704">
        <w:t>ListDirectoryContents(wchar_t*sDir,</w:t>
      </w:r>
      <w:r w:rsidRPr="00D37704">
        <w:t xml:space="preserve"> </w:t>
      </w:r>
      <w:r w:rsidR="007D4155" w:rsidRPr="00D37704">
        <w:t>wchar_t***filename,</w:t>
      </w:r>
      <w:r w:rsidRPr="00D37704">
        <w:t xml:space="preserve"> </w:t>
      </w:r>
      <w:r w:rsidR="007D4155" w:rsidRPr="00D37704">
        <w:t>ULONGLONG **filesize)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>запись имен файлов и их размеров в массивы и считает количество файлов в директории</w:t>
      </w:r>
      <w:r>
        <w:t>.</w:t>
      </w:r>
    </w:p>
    <w:p w:rsidR="007D4155" w:rsidRDefault="007D4155" w:rsidP="007D4155">
      <w:r w:rsidRPr="007F5269">
        <w:rPr>
          <w:b/>
        </w:rPr>
        <w:t>Входные параметры</w:t>
      </w:r>
      <w:r>
        <w:t xml:space="preserve">: </w:t>
      </w:r>
      <w:r w:rsidR="007F5269">
        <w:rPr>
          <w:lang w:val="en-US"/>
        </w:rPr>
        <w:t>sDir</w:t>
      </w:r>
      <w:r>
        <w:t xml:space="preserve"> –</w:t>
      </w:r>
      <w:r w:rsidR="000E4FC5">
        <w:t xml:space="preserve"> </w:t>
      </w:r>
      <w:r w:rsidR="007F5269">
        <w:t xml:space="preserve">строка, содержащая </w:t>
      </w:r>
      <w:r w:rsidR="000E4FC5">
        <w:t>путь к директории</w:t>
      </w:r>
      <w:r>
        <w:t>.</w:t>
      </w:r>
    </w:p>
    <w:p w:rsidR="007D4155" w:rsidRDefault="007F5269" w:rsidP="007D4155">
      <w:r>
        <w:rPr>
          <w:lang w:val="en-US"/>
        </w:rPr>
        <w:t>filename</w:t>
      </w:r>
      <w:r w:rsidR="007D4155" w:rsidRPr="007D4155">
        <w:t xml:space="preserve"> – </w:t>
      </w:r>
      <w:r w:rsidR="007D4155">
        <w:t xml:space="preserve">массив </w:t>
      </w:r>
      <w:r w:rsidR="000E4FC5">
        <w:t>слов</w:t>
      </w:r>
      <w:r w:rsidR="007D4155">
        <w:t>.</w:t>
      </w:r>
    </w:p>
    <w:p w:rsidR="007D4155" w:rsidRDefault="007F5269" w:rsidP="007D4155">
      <w:r>
        <w:rPr>
          <w:lang w:val="en-US"/>
        </w:rPr>
        <w:t>filesize</w:t>
      </w:r>
      <w:r w:rsidR="007D4155">
        <w:t xml:space="preserve"> </w:t>
      </w:r>
      <w:r w:rsidR="007D4155" w:rsidRPr="007D4155">
        <w:t>–</w:t>
      </w:r>
      <w:r w:rsidR="007D4155">
        <w:t xml:space="preserve"> </w:t>
      </w:r>
      <w:r w:rsidR="000E4FC5">
        <w:t>массив размеров файлов</w:t>
      </w:r>
      <w:r w:rsidR="007D4155">
        <w:t>.</w:t>
      </w:r>
    </w:p>
    <w:p w:rsidR="007D4155" w:rsidRDefault="007D4155" w:rsidP="007D4155">
      <w:r w:rsidRPr="007F5269">
        <w:rPr>
          <w:b/>
        </w:rPr>
        <w:t>Выходные данные</w:t>
      </w:r>
      <w:r>
        <w:t xml:space="preserve">: </w:t>
      </w:r>
      <w:r w:rsidR="000E4FC5">
        <w:t>количество файлов в директории</w:t>
      </w:r>
      <w:r>
        <w:t>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r w:rsidRPr="00D37704">
        <w:t>void Putpath(wchar_t* str, char* str1)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реализует </w:t>
      </w:r>
      <w:r w:rsidR="000E4FC5">
        <w:t xml:space="preserve">ввод пути и преобразует строку типа </w:t>
      </w:r>
      <w:r w:rsidR="000E4FC5">
        <w:rPr>
          <w:lang w:val="en-US"/>
        </w:rPr>
        <w:t>char</w:t>
      </w:r>
      <w:r w:rsidR="000E4FC5" w:rsidRPr="000E4FC5">
        <w:t xml:space="preserve"> </w:t>
      </w:r>
      <w:r w:rsidR="000E4FC5">
        <w:t xml:space="preserve">в строку типа </w:t>
      </w:r>
      <w:r w:rsidR="000E4FC5">
        <w:rPr>
          <w:lang w:val="en-US"/>
        </w:rPr>
        <w:t>wchar</w:t>
      </w:r>
      <w:r w:rsidR="000E4FC5" w:rsidRPr="000E4FC5">
        <w:t>_</w:t>
      </w:r>
      <w:r w:rsidR="000E4FC5">
        <w:rPr>
          <w:lang w:val="en-US"/>
        </w:rPr>
        <w:t>t</w:t>
      </w:r>
      <w:r>
        <w:t>.</w:t>
      </w:r>
    </w:p>
    <w:p w:rsidR="007D4155" w:rsidRDefault="007D4155" w:rsidP="007D4155">
      <w:r w:rsidRPr="007F5269">
        <w:rPr>
          <w:b/>
        </w:rPr>
        <w:t>Входные параметры</w:t>
      </w:r>
      <w:r>
        <w:t xml:space="preserve">: </w:t>
      </w:r>
      <w:r w:rsidR="007F5269">
        <w:rPr>
          <w:lang w:val="en-US"/>
        </w:rPr>
        <w:t>str</w:t>
      </w:r>
      <w:r>
        <w:t xml:space="preserve"> –</w:t>
      </w:r>
      <w:r w:rsidR="000E4FC5" w:rsidRPr="000E4FC5">
        <w:t xml:space="preserve"> </w:t>
      </w:r>
      <w:r w:rsidR="000E4FC5">
        <w:t xml:space="preserve">строка типа </w:t>
      </w:r>
      <w:r w:rsidR="000E4FC5">
        <w:rPr>
          <w:lang w:val="en-US"/>
        </w:rPr>
        <w:t>wchar</w:t>
      </w:r>
      <w:r w:rsidR="000E4FC5" w:rsidRPr="000E4FC5">
        <w:t>_</w:t>
      </w:r>
      <w:r w:rsidR="000E4FC5">
        <w:rPr>
          <w:lang w:val="en-US"/>
        </w:rPr>
        <w:t>t</w:t>
      </w:r>
      <w:r>
        <w:t>.</w:t>
      </w:r>
    </w:p>
    <w:p w:rsidR="007D4155" w:rsidRDefault="007F5269" w:rsidP="007D4155">
      <w:r>
        <w:rPr>
          <w:lang w:val="en-US"/>
        </w:rPr>
        <w:t>str</w:t>
      </w:r>
      <w:r w:rsidRPr="00D37704">
        <w:t>1</w:t>
      </w:r>
      <w:r w:rsidR="007D4155" w:rsidRPr="007D4155">
        <w:t xml:space="preserve"> – </w:t>
      </w:r>
      <w:r w:rsidR="000E4FC5">
        <w:t xml:space="preserve">строка типа </w:t>
      </w:r>
      <w:r w:rsidR="000E4FC5">
        <w:rPr>
          <w:lang w:val="en-US"/>
        </w:rPr>
        <w:t>char</w:t>
      </w:r>
      <w:r w:rsidR="007D4155">
        <w:t>.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>
      <w:pPr>
        <w:rPr>
          <w:rFonts w:ascii="Consolas" w:hAnsi="Consolas" w:cs="Consolas"/>
          <w:color w:val="B4B4B4"/>
          <w:sz w:val="19"/>
          <w:szCs w:val="19"/>
        </w:rPr>
      </w:pPr>
    </w:p>
    <w:p w:rsidR="007D4155" w:rsidRPr="00D37704" w:rsidRDefault="007D4155" w:rsidP="00D37704">
      <w:pPr>
        <w:pStyle w:val="ab"/>
      </w:pPr>
      <w:r w:rsidRPr="00D37704">
        <w:lastRenderedPageBreak/>
        <w:t>void call_menu()</w:t>
      </w:r>
    </w:p>
    <w:p w:rsidR="007D4155" w:rsidRDefault="007D4155" w:rsidP="007D4155">
      <w:r w:rsidRPr="007F5269">
        <w:rPr>
          <w:b/>
        </w:rPr>
        <w:t>Назначение</w:t>
      </w:r>
      <w:r>
        <w:t xml:space="preserve">: </w:t>
      </w:r>
      <w:r w:rsidR="007F5269">
        <w:t>вызов меня выбора</w:t>
      </w:r>
      <w:r>
        <w:t>.</w:t>
      </w:r>
    </w:p>
    <w:p w:rsidR="007D4155" w:rsidRDefault="007D4155" w:rsidP="007F5269">
      <w:r w:rsidRPr="007F5269">
        <w:rPr>
          <w:b/>
        </w:rPr>
        <w:t>Входные параметры</w:t>
      </w:r>
      <w:r>
        <w:t xml:space="preserve">: </w:t>
      </w:r>
      <w:r w:rsidR="007F5269">
        <w:t>отсутствуют</w:t>
      </w:r>
    </w:p>
    <w:p w:rsidR="007D4155" w:rsidRDefault="007D4155" w:rsidP="007D4155">
      <w:r w:rsidRPr="007F5269">
        <w:rPr>
          <w:b/>
        </w:rPr>
        <w:t>Выходные данные</w:t>
      </w:r>
      <w:r>
        <w:t>: отсутствуют.</w:t>
      </w:r>
    </w:p>
    <w:p w:rsidR="007D4155" w:rsidRPr="007D4155" w:rsidRDefault="007D4155" w:rsidP="007D4155"/>
    <w:p w:rsidR="007D4155" w:rsidRPr="007F5269" w:rsidRDefault="007D4155" w:rsidP="007D4155">
      <w:pPr>
        <w:jc w:val="left"/>
        <w:rPr>
          <w:highlight w:val="black"/>
        </w:rPr>
      </w:pPr>
      <w:r w:rsidRPr="007F5269">
        <w:rPr>
          <w:highlight w:val="black"/>
        </w:rPr>
        <w:br w:type="page"/>
      </w:r>
    </w:p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4" w:name="_Toc533273251"/>
      <w:bookmarkStart w:id="55" w:name="_Toc533274536"/>
      <w:bookmarkStart w:id="56" w:name="_Toc533274923"/>
      <w:r>
        <w:lastRenderedPageBreak/>
        <w:t>Заключение</w:t>
      </w:r>
      <w:bookmarkEnd w:id="54"/>
      <w:bookmarkEnd w:id="55"/>
      <w:bookmarkEnd w:id="56"/>
    </w:p>
    <w:p w:rsidR="00C72D4A" w:rsidRPr="007F5269" w:rsidRDefault="007F5269" w:rsidP="00D37704">
      <w:r>
        <w:t>В ходе выполнения раб</w:t>
      </w:r>
      <w:r w:rsidR="006B57BA">
        <w:t xml:space="preserve">оты получена программа </w:t>
      </w:r>
      <w:r w:rsidR="00D37704">
        <w:t xml:space="preserve">«Файлового менеджера». Она </w:t>
      </w:r>
      <w:r w:rsidR="006B57BA">
        <w:t>способна</w:t>
      </w:r>
      <w:r>
        <w:t>, считывая путь к директории, выводить отсортированный массив фа</w:t>
      </w:r>
      <w:r w:rsidR="006B57BA">
        <w:t xml:space="preserve">йлов по возрастанию их размеров. </w:t>
      </w:r>
      <w:r w:rsidR="00D37704">
        <w:t>Использованные сортировки</w:t>
      </w:r>
      <w:r w:rsidR="00D37704">
        <w:t>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</w:p>
    <w:p w:rsidR="00CE5FA1" w:rsidRPr="00CE5FA1" w:rsidRDefault="00CE5FA1" w:rsidP="00CE5FA1">
      <w:pPr>
        <w:pStyle w:val="a0"/>
      </w:pPr>
      <w:bookmarkStart w:id="57" w:name="_Ref533271449"/>
      <w:r>
        <w:t>Сложность методов сортировки.</w:t>
      </w:r>
      <w:bookmarkEnd w:id="57"/>
    </w:p>
    <w:tbl>
      <w:tblPr>
        <w:tblStyle w:val="af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D37704" w:rsidTr="00392717">
        <w:tc>
          <w:tcPr>
            <w:tcW w:w="3672" w:type="dxa"/>
            <w:vMerge w:val="restart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Методы сортировки</w:t>
            </w:r>
          </w:p>
        </w:tc>
        <w:tc>
          <w:tcPr>
            <w:tcW w:w="7344" w:type="dxa"/>
            <w:gridSpan w:val="2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Средняя сложность алгоритма</w:t>
            </w:r>
          </w:p>
        </w:tc>
      </w:tr>
      <w:tr w:rsidR="00D37704" w:rsidTr="00392717">
        <w:tc>
          <w:tcPr>
            <w:tcW w:w="3672" w:type="dxa"/>
            <w:vMerge/>
            <w:vAlign w:val="center"/>
          </w:tcPr>
          <w:p w:rsidR="00D37704" w:rsidRDefault="00D37704" w:rsidP="00392717">
            <w:pPr>
              <w:pStyle w:val="aff"/>
              <w:jc w:val="center"/>
            </w:pP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Время выполнения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Память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выбором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простыми вставками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Пузырьковая сортировка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1C6CB7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подсчетом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Pr="00F5179A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max(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 – mi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 + 1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Быстрая сортировка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D37704" w:rsidTr="00392717"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t>Сортировка слиянием</w:t>
            </w:r>
          </w:p>
        </w:tc>
        <w:tc>
          <w:tcPr>
            <w:tcW w:w="3672" w:type="dxa"/>
            <w:vAlign w:val="center"/>
          </w:tcPr>
          <w:p w:rsidR="00D37704" w:rsidRDefault="00D37704" w:rsidP="00392717">
            <w:pPr>
              <w:pStyle w:val="aff"/>
              <w:jc w:val="center"/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rFonts w:cs="Times New Roman"/>
                <w:lang w:val="en-US"/>
              </w:rPr>
              <w:t>·</w:t>
            </w:r>
            <w:r>
              <w:rPr>
                <w:lang w:val="en-US"/>
              </w:rPr>
              <w:t>log</w:t>
            </w:r>
            <w:r w:rsidRPr="001C6CB7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3672" w:type="dxa"/>
            <w:vAlign w:val="center"/>
          </w:tcPr>
          <w:p w:rsidR="00D37704" w:rsidRPr="001C6CB7" w:rsidRDefault="00D37704" w:rsidP="00392717">
            <w:pPr>
              <w:pStyle w:val="aff"/>
              <w:jc w:val="center"/>
              <w:rPr>
                <w:lang w:val="en-US"/>
              </w:rPr>
            </w:pPr>
            <w:r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</w:tbl>
    <w:p w:rsidR="00CE6915" w:rsidRDefault="00CE6915" w:rsidP="00D37704">
      <w:pPr>
        <w:ind w:firstLine="0"/>
      </w:pPr>
    </w:p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3"/>
      <w:footerReference w:type="first" r:id="rId14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155" w:rsidRDefault="007D4155" w:rsidP="00BD208D">
      <w:pPr>
        <w:spacing w:line="240" w:lineRule="auto"/>
      </w:pPr>
      <w:r>
        <w:separator/>
      </w:r>
    </w:p>
  </w:endnote>
  <w:endnote w:type="continuationSeparator" w:id="0">
    <w:p w:rsidR="007D4155" w:rsidRDefault="007D4155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EndPr/>
    <w:sdtContent>
      <w:p w:rsidR="007D4155" w:rsidRDefault="007D4155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7704">
          <w:rPr>
            <w:noProof/>
          </w:rPr>
          <w:t>8</w:t>
        </w:r>
        <w:r>
          <w:fldChar w:fldCharType="end"/>
        </w:r>
      </w:p>
    </w:sdtContent>
  </w:sdt>
  <w:p w:rsidR="007D4155" w:rsidRDefault="007D4155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155" w:rsidRDefault="007D4155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155" w:rsidRDefault="007D4155" w:rsidP="00BD208D">
      <w:pPr>
        <w:spacing w:line="240" w:lineRule="auto"/>
      </w:pPr>
      <w:r>
        <w:separator/>
      </w:r>
    </w:p>
  </w:footnote>
  <w:footnote w:type="continuationSeparator" w:id="0">
    <w:p w:rsidR="007D4155" w:rsidRDefault="007D4155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6167"/>
    <w:multiLevelType w:val="multilevel"/>
    <w:tmpl w:val="F348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C1C9B"/>
    <w:multiLevelType w:val="hybridMultilevel"/>
    <w:tmpl w:val="308AA9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4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EF006F"/>
    <w:multiLevelType w:val="multilevel"/>
    <w:tmpl w:val="B8A87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attachedTemplate r:id="rId1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AD"/>
    <w:rsid w:val="00002406"/>
    <w:rsid w:val="000114ED"/>
    <w:rsid w:val="00011968"/>
    <w:rsid w:val="00011DAA"/>
    <w:rsid w:val="00020B49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1D07"/>
    <w:rsid w:val="00085298"/>
    <w:rsid w:val="000A326D"/>
    <w:rsid w:val="000A73DC"/>
    <w:rsid w:val="000B1CFD"/>
    <w:rsid w:val="000B598F"/>
    <w:rsid w:val="000C32D7"/>
    <w:rsid w:val="000D189F"/>
    <w:rsid w:val="000E16C1"/>
    <w:rsid w:val="000E4FC5"/>
    <w:rsid w:val="001175DD"/>
    <w:rsid w:val="00126179"/>
    <w:rsid w:val="00135D98"/>
    <w:rsid w:val="00144358"/>
    <w:rsid w:val="00160FC1"/>
    <w:rsid w:val="00173F24"/>
    <w:rsid w:val="0017655B"/>
    <w:rsid w:val="00194C57"/>
    <w:rsid w:val="001A6F2D"/>
    <w:rsid w:val="001A72C9"/>
    <w:rsid w:val="001B06E5"/>
    <w:rsid w:val="001B52FC"/>
    <w:rsid w:val="001C2725"/>
    <w:rsid w:val="001C5010"/>
    <w:rsid w:val="001D1EE4"/>
    <w:rsid w:val="001D5938"/>
    <w:rsid w:val="001D70F1"/>
    <w:rsid w:val="001D7A71"/>
    <w:rsid w:val="001E3531"/>
    <w:rsid w:val="001E4B96"/>
    <w:rsid w:val="001E54EF"/>
    <w:rsid w:val="001F7476"/>
    <w:rsid w:val="001F7750"/>
    <w:rsid w:val="0021136C"/>
    <w:rsid w:val="00216B1A"/>
    <w:rsid w:val="0022620D"/>
    <w:rsid w:val="00226A16"/>
    <w:rsid w:val="002271E6"/>
    <w:rsid w:val="00232CB5"/>
    <w:rsid w:val="00236DF6"/>
    <w:rsid w:val="00251DF4"/>
    <w:rsid w:val="00254A5B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A5DF7"/>
    <w:rsid w:val="002B2502"/>
    <w:rsid w:val="002B49B5"/>
    <w:rsid w:val="002B5118"/>
    <w:rsid w:val="002C250D"/>
    <w:rsid w:val="002C3A3B"/>
    <w:rsid w:val="002C7476"/>
    <w:rsid w:val="002D1C9B"/>
    <w:rsid w:val="002E16EF"/>
    <w:rsid w:val="002E4F64"/>
    <w:rsid w:val="002E6A92"/>
    <w:rsid w:val="002F1969"/>
    <w:rsid w:val="002F67B0"/>
    <w:rsid w:val="00301BAB"/>
    <w:rsid w:val="00301DD7"/>
    <w:rsid w:val="00307B31"/>
    <w:rsid w:val="00314F07"/>
    <w:rsid w:val="00323DC1"/>
    <w:rsid w:val="00331FB4"/>
    <w:rsid w:val="003327D7"/>
    <w:rsid w:val="00336DD9"/>
    <w:rsid w:val="00340E5A"/>
    <w:rsid w:val="00352953"/>
    <w:rsid w:val="0037425E"/>
    <w:rsid w:val="00375AA4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5052"/>
    <w:rsid w:val="00496B36"/>
    <w:rsid w:val="004A33CC"/>
    <w:rsid w:val="004A652D"/>
    <w:rsid w:val="004B5BD6"/>
    <w:rsid w:val="004C0327"/>
    <w:rsid w:val="004C0942"/>
    <w:rsid w:val="004C3655"/>
    <w:rsid w:val="004D31C6"/>
    <w:rsid w:val="004E1427"/>
    <w:rsid w:val="004F034E"/>
    <w:rsid w:val="004F549A"/>
    <w:rsid w:val="00515886"/>
    <w:rsid w:val="005234F8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163"/>
    <w:rsid w:val="005D38D9"/>
    <w:rsid w:val="005E1481"/>
    <w:rsid w:val="005F2F5D"/>
    <w:rsid w:val="0060020C"/>
    <w:rsid w:val="00600C52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B566A"/>
    <w:rsid w:val="006B57BA"/>
    <w:rsid w:val="006C24B0"/>
    <w:rsid w:val="006C72F9"/>
    <w:rsid w:val="006C7738"/>
    <w:rsid w:val="006C7FF1"/>
    <w:rsid w:val="006E3366"/>
    <w:rsid w:val="006F7F9D"/>
    <w:rsid w:val="00700137"/>
    <w:rsid w:val="00705096"/>
    <w:rsid w:val="00720634"/>
    <w:rsid w:val="00722BBC"/>
    <w:rsid w:val="00735001"/>
    <w:rsid w:val="00735FE9"/>
    <w:rsid w:val="00742962"/>
    <w:rsid w:val="007476D4"/>
    <w:rsid w:val="007532FF"/>
    <w:rsid w:val="00754747"/>
    <w:rsid w:val="00760315"/>
    <w:rsid w:val="007719F3"/>
    <w:rsid w:val="00792D9B"/>
    <w:rsid w:val="00793C72"/>
    <w:rsid w:val="007950D3"/>
    <w:rsid w:val="00796D91"/>
    <w:rsid w:val="007A1155"/>
    <w:rsid w:val="007A12AC"/>
    <w:rsid w:val="007A2087"/>
    <w:rsid w:val="007A7521"/>
    <w:rsid w:val="007B2852"/>
    <w:rsid w:val="007B44F3"/>
    <w:rsid w:val="007B7EDF"/>
    <w:rsid w:val="007C23F1"/>
    <w:rsid w:val="007D0CBB"/>
    <w:rsid w:val="007D4155"/>
    <w:rsid w:val="007E3A79"/>
    <w:rsid w:val="007E7DC0"/>
    <w:rsid w:val="007F16D6"/>
    <w:rsid w:val="007F1787"/>
    <w:rsid w:val="007F5269"/>
    <w:rsid w:val="00801EAF"/>
    <w:rsid w:val="00803088"/>
    <w:rsid w:val="00815BD5"/>
    <w:rsid w:val="008264F4"/>
    <w:rsid w:val="00826838"/>
    <w:rsid w:val="00830762"/>
    <w:rsid w:val="00831027"/>
    <w:rsid w:val="00866B3E"/>
    <w:rsid w:val="00871960"/>
    <w:rsid w:val="00873EB0"/>
    <w:rsid w:val="00876B45"/>
    <w:rsid w:val="00884ACB"/>
    <w:rsid w:val="00887CF4"/>
    <w:rsid w:val="008907EF"/>
    <w:rsid w:val="00890F5B"/>
    <w:rsid w:val="0089381C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022BF"/>
    <w:rsid w:val="00907311"/>
    <w:rsid w:val="00914487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A5E3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17DB"/>
    <w:rsid w:val="00A33571"/>
    <w:rsid w:val="00A33B6C"/>
    <w:rsid w:val="00A4436A"/>
    <w:rsid w:val="00A47EFC"/>
    <w:rsid w:val="00A56CAE"/>
    <w:rsid w:val="00A663DE"/>
    <w:rsid w:val="00A9355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AF3656"/>
    <w:rsid w:val="00B079F0"/>
    <w:rsid w:val="00B07C27"/>
    <w:rsid w:val="00B16C4F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18F6"/>
    <w:rsid w:val="00BD208D"/>
    <w:rsid w:val="00BD3FDA"/>
    <w:rsid w:val="00BD41DB"/>
    <w:rsid w:val="00BD49D8"/>
    <w:rsid w:val="00BE1BDB"/>
    <w:rsid w:val="00BE2ED5"/>
    <w:rsid w:val="00BF62ED"/>
    <w:rsid w:val="00BF7576"/>
    <w:rsid w:val="00C00AD6"/>
    <w:rsid w:val="00C03197"/>
    <w:rsid w:val="00C06274"/>
    <w:rsid w:val="00C1666E"/>
    <w:rsid w:val="00C17D05"/>
    <w:rsid w:val="00C2288E"/>
    <w:rsid w:val="00C330C5"/>
    <w:rsid w:val="00C50632"/>
    <w:rsid w:val="00C6449E"/>
    <w:rsid w:val="00C66AD2"/>
    <w:rsid w:val="00C72D4A"/>
    <w:rsid w:val="00C807A2"/>
    <w:rsid w:val="00C875A1"/>
    <w:rsid w:val="00C90323"/>
    <w:rsid w:val="00C962A0"/>
    <w:rsid w:val="00CA3750"/>
    <w:rsid w:val="00CA3AC2"/>
    <w:rsid w:val="00CB01AE"/>
    <w:rsid w:val="00CC3D55"/>
    <w:rsid w:val="00CD632E"/>
    <w:rsid w:val="00CE230F"/>
    <w:rsid w:val="00CE3832"/>
    <w:rsid w:val="00CE47B4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37704"/>
    <w:rsid w:val="00D478E9"/>
    <w:rsid w:val="00D55FBE"/>
    <w:rsid w:val="00D72DD7"/>
    <w:rsid w:val="00DA5BFC"/>
    <w:rsid w:val="00DB2267"/>
    <w:rsid w:val="00DB4895"/>
    <w:rsid w:val="00DB732F"/>
    <w:rsid w:val="00DC20E1"/>
    <w:rsid w:val="00DC64FD"/>
    <w:rsid w:val="00DD1A06"/>
    <w:rsid w:val="00DD3889"/>
    <w:rsid w:val="00DD5D5C"/>
    <w:rsid w:val="00DD5FEF"/>
    <w:rsid w:val="00DD742C"/>
    <w:rsid w:val="00DE16F0"/>
    <w:rsid w:val="00DE580C"/>
    <w:rsid w:val="00DE7378"/>
    <w:rsid w:val="00E01016"/>
    <w:rsid w:val="00E052EB"/>
    <w:rsid w:val="00E12FB0"/>
    <w:rsid w:val="00E345A5"/>
    <w:rsid w:val="00E41742"/>
    <w:rsid w:val="00E45E8C"/>
    <w:rsid w:val="00E50218"/>
    <w:rsid w:val="00E50B11"/>
    <w:rsid w:val="00E513E6"/>
    <w:rsid w:val="00E5733A"/>
    <w:rsid w:val="00E57B24"/>
    <w:rsid w:val="00E63415"/>
    <w:rsid w:val="00E70A86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1A57"/>
    <w:rsid w:val="00F6223A"/>
    <w:rsid w:val="00F66981"/>
    <w:rsid w:val="00F703F6"/>
    <w:rsid w:val="00F70AEE"/>
    <w:rsid w:val="00F73DD8"/>
    <w:rsid w:val="00F84A9E"/>
    <w:rsid w:val="00F8588D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  <w:rsid w:val="00FE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8EA2127"/>
  <w15:docId w15:val="{D940754D-2DE4-42D0-A4D7-7332F6279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qFormat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qFormat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qFormat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  <w:style w:type="paragraph" w:styleId="aff9">
    <w:name w:val="Normal (Web)"/>
    <w:basedOn w:val="a1"/>
    <w:uiPriority w:val="99"/>
    <w:semiHidden/>
    <w:unhideWhenUsed/>
    <w:rsid w:val="005D3163"/>
    <w:rPr>
      <w:rFonts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803D4-903B-456D-92F9-6418EEA4F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</Template>
  <TotalTime>1514</TotalTime>
  <Pages>16</Pages>
  <Words>2209</Words>
  <Characters>12594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>diakov.net</Company>
  <LinksUpToDate>false</LinksUpToDate>
  <CharactersWithSpaces>14774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Егор</cp:lastModifiedBy>
  <cp:revision>7</cp:revision>
  <dcterms:created xsi:type="dcterms:W3CDTF">2018-12-18T17:26:00Z</dcterms:created>
  <dcterms:modified xsi:type="dcterms:W3CDTF">2018-12-23T18:23:00Z</dcterms:modified>
</cp:coreProperties>
</file>